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03"/>
      </w:tblGrid>
      <w:tr w:rsidR="0057454A" w:rsidRPr="00C623A3" w:rsidTr="0057454A">
        <w:tc>
          <w:tcPr>
            <w:tcW w:w="10093" w:type="dxa"/>
            <w:tcBorders>
              <w:top w:val="single" w:sz="4" w:space="0" w:color="auto"/>
              <w:bottom w:val="single" w:sz="4" w:space="0" w:color="auto"/>
            </w:tcBorders>
          </w:tcPr>
          <w:p w:rsidR="0057454A" w:rsidRPr="00C623A3" w:rsidRDefault="0057454A" w:rsidP="00686C26">
            <w:pPr>
              <w:spacing w:line="400" w:lineRule="atLeast"/>
              <w:rPr>
                <w:rFonts w:ascii="微軟正黑體" w:eastAsia="微軟正黑體" w:hAnsi="微軟正黑體"/>
                <w:b/>
                <w:sz w:val="24"/>
              </w:rPr>
            </w:pPr>
            <w:r w:rsidRPr="00C623A3">
              <w:rPr>
                <w:rFonts w:ascii="微軟正黑體" w:eastAsia="微軟正黑體" w:hAnsi="微軟正黑體" w:hint="eastAsia"/>
                <w:b/>
                <w:sz w:val="24"/>
              </w:rPr>
              <w:t>一、主要工作與進度:</w:t>
            </w:r>
          </w:p>
        </w:tc>
      </w:tr>
      <w:tr w:rsidR="0057454A" w:rsidRPr="00C623A3" w:rsidTr="00563C2B">
        <w:trPr>
          <w:trHeight w:val="11888"/>
        </w:trPr>
        <w:tc>
          <w:tcPr>
            <w:tcW w:w="10093" w:type="dxa"/>
            <w:tcBorders>
              <w:top w:val="single" w:sz="4" w:space="0" w:color="auto"/>
              <w:bottom w:val="single" w:sz="4" w:space="0" w:color="auto"/>
            </w:tcBorders>
          </w:tcPr>
          <w:p w:rsidR="007C4866" w:rsidRDefault="00A637E5" w:rsidP="00563C2B">
            <w:pPr>
              <w:pStyle w:val="aa"/>
              <w:numPr>
                <w:ilvl w:val="0"/>
                <w:numId w:val="2"/>
              </w:numPr>
              <w:spacing w:line="400" w:lineRule="atLeast"/>
              <w:ind w:leftChars="0"/>
              <w:rPr>
                <w:rFonts w:ascii="微軟正黑體" w:eastAsia="微軟正黑體" w:hAnsi="微軟正黑體"/>
                <w:b/>
                <w:sz w:val="24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  <w:sz w:val="24"/>
              </w:rPr>
              <w:t>維格踏板</w:t>
            </w:r>
            <w:proofErr w:type="gramEnd"/>
            <w:r w:rsidR="003A62E8">
              <w:rPr>
                <w:rFonts w:ascii="微軟正黑體" w:eastAsia="微軟正黑體" w:hAnsi="微軟正黑體" w:hint="eastAsia"/>
                <w:b/>
                <w:sz w:val="24"/>
              </w:rPr>
              <w:t>-</w:t>
            </w:r>
            <w:r w:rsidR="00C16049" w:rsidRPr="00563C2B">
              <w:rPr>
                <w:rFonts w:ascii="微軟正黑體" w:eastAsia="微軟正黑體" w:hAnsi="微軟正黑體" w:hint="eastAsia"/>
                <w:b/>
                <w:sz w:val="24"/>
              </w:rPr>
              <w:t>RPM/角度</w:t>
            </w:r>
          </w:p>
          <w:p w:rsidR="00AA1A74" w:rsidRDefault="00AA1A74" w:rsidP="00A169F0">
            <w:pPr>
              <w:pStyle w:val="aa"/>
              <w:numPr>
                <w:ilvl w:val="0"/>
                <w:numId w:val="8"/>
              </w:numPr>
              <w:spacing w:line="400" w:lineRule="atLeast"/>
              <w:ind w:leftChars="0"/>
              <w:rPr>
                <w:rFonts w:ascii="微軟正黑體" w:eastAsia="微軟正黑體" w:hAnsi="微軟正黑體"/>
                <w:sz w:val="24"/>
              </w:rPr>
            </w:pPr>
            <w:r>
              <w:rPr>
                <w:rFonts w:ascii="微軟正黑體" w:eastAsia="微軟正黑體" w:hAnsi="微軟正黑體" w:hint="eastAsia"/>
                <w:sz w:val="24"/>
              </w:rPr>
              <w:t>DFU更新異常</w:t>
            </w:r>
          </w:p>
          <w:p w:rsidR="0060709E" w:rsidRDefault="0060709E" w:rsidP="0060709E">
            <w:pPr>
              <w:pStyle w:val="aa"/>
              <w:spacing w:line="400" w:lineRule="atLeast"/>
              <w:ind w:leftChars="0"/>
              <w:rPr>
                <w:rFonts w:ascii="微軟正黑體" w:eastAsia="微軟正黑體" w:hAnsi="微軟正黑體"/>
                <w:sz w:val="24"/>
              </w:rPr>
            </w:pPr>
            <w:r>
              <w:rPr>
                <w:rFonts w:ascii="微軟正黑體" w:eastAsia="微軟正黑體" w:hAnsi="微軟正黑體" w:hint="eastAsia"/>
                <w:sz w:val="24"/>
              </w:rPr>
              <w:t>進入B</w:t>
            </w:r>
            <w:r>
              <w:rPr>
                <w:rFonts w:ascii="微軟正黑體" w:eastAsia="微軟正黑體" w:hAnsi="微軟正黑體"/>
                <w:sz w:val="24"/>
              </w:rPr>
              <w:t>OOT</w:t>
            </w:r>
            <w:r>
              <w:rPr>
                <w:rFonts w:ascii="微軟正黑體" w:eastAsia="微軟正黑體" w:hAnsi="微軟正黑體" w:hint="eastAsia"/>
                <w:sz w:val="24"/>
              </w:rPr>
              <w:t>時，會有一瞬間D4-Pin2變low，</w:t>
            </w:r>
            <w:r w:rsidRPr="0060709E">
              <w:rPr>
                <w:rFonts w:ascii="微軟正黑體" w:eastAsia="微軟正黑體" w:hAnsi="微軟正黑體" w:hint="eastAsia"/>
                <w:color w:val="FF0000"/>
                <w:sz w:val="24"/>
              </w:rPr>
              <w:t>此時若D4-Pin1也是low，會造成MCU斷電</w:t>
            </w:r>
            <w:r>
              <w:rPr>
                <w:rFonts w:ascii="微軟正黑體" w:eastAsia="微軟正黑體" w:hAnsi="微軟正黑體" w:hint="eastAsia"/>
                <w:sz w:val="24"/>
              </w:rPr>
              <w:t>，進入BOOT失敗。</w:t>
            </w:r>
          </w:p>
          <w:p w:rsidR="0060709E" w:rsidRDefault="0060709E" w:rsidP="0060709E">
            <w:pPr>
              <w:pStyle w:val="aa"/>
              <w:spacing w:line="400" w:lineRule="atLeast"/>
              <w:ind w:leftChars="0"/>
              <w:rPr>
                <w:rFonts w:ascii="微軟正黑體" w:eastAsia="微軟正黑體" w:hAnsi="微軟正黑體"/>
                <w:sz w:val="24"/>
              </w:rPr>
            </w:pPr>
            <w:r>
              <w:rPr>
                <w:rFonts w:ascii="微軟正黑體" w:eastAsia="微軟正黑體" w:hAnsi="微軟正黑體" w:hint="eastAsia"/>
                <w:sz w:val="24"/>
              </w:rPr>
              <w:t>修改一般模式下D4-</w:t>
            </w:r>
            <w:r>
              <w:rPr>
                <w:rFonts w:ascii="微軟正黑體" w:eastAsia="微軟正黑體" w:hAnsi="微軟正黑體"/>
                <w:sz w:val="24"/>
              </w:rPr>
              <w:t>Pin1</w:t>
            </w:r>
            <w:r>
              <w:rPr>
                <w:rFonts w:ascii="微軟正黑體" w:eastAsia="微軟正黑體" w:hAnsi="微軟正黑體" w:hint="eastAsia"/>
                <w:sz w:val="24"/>
              </w:rPr>
              <w:t>的狀態：</w:t>
            </w:r>
          </w:p>
          <w:p w:rsidR="0060709E" w:rsidRDefault="0060709E" w:rsidP="0060709E">
            <w:pPr>
              <w:pStyle w:val="aa"/>
              <w:spacing w:line="400" w:lineRule="atLeast"/>
              <w:ind w:leftChars="0"/>
              <w:rPr>
                <w:rFonts w:ascii="微軟正黑體" w:eastAsia="微軟正黑體" w:hAnsi="微軟正黑體"/>
                <w:sz w:val="24"/>
              </w:rPr>
            </w:pPr>
            <w:r>
              <w:rPr>
                <w:rFonts w:ascii="微軟正黑體" w:eastAsia="微軟正黑體" w:hAnsi="微軟正黑體" w:hint="eastAsia"/>
                <w:sz w:val="24"/>
              </w:rPr>
              <w:t>修正前</w:t>
            </w:r>
            <w:r w:rsidRPr="0060709E">
              <w:rPr>
                <w:rFonts w:ascii="微軟正黑體" w:eastAsia="微軟正黑體" w:hAnsi="微軟正黑體" w:hint="eastAsia"/>
                <w:color w:val="FF0000"/>
                <w:sz w:val="24"/>
              </w:rPr>
              <w:t>D4-Pin1 low</w:t>
            </w:r>
            <w:r>
              <w:rPr>
                <w:rFonts w:ascii="微軟正黑體" w:eastAsia="微軟正黑體" w:hAnsi="微軟正黑體" w:hint="eastAsia"/>
                <w:sz w:val="24"/>
              </w:rPr>
              <w:t xml:space="preserve">, D4-Pin2 high </w:t>
            </w:r>
            <w:r w:rsidRPr="0060709E">
              <w:rPr>
                <w:rFonts w:ascii="微軟正黑體" w:eastAsia="微軟正黑體" w:hAnsi="微軟正黑體"/>
                <w:sz w:val="24"/>
              </w:rPr>
              <w:sym w:font="Wingdings" w:char="F0E0"/>
            </w:r>
            <w:r>
              <w:rPr>
                <w:rFonts w:ascii="微軟正黑體" w:eastAsia="微軟正黑體" w:hAnsi="微軟正黑體"/>
                <w:sz w:val="24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4"/>
              </w:rPr>
              <w:t>修正後</w:t>
            </w:r>
            <w:r w:rsidRPr="0060709E">
              <w:rPr>
                <w:rFonts w:ascii="微軟正黑體" w:eastAsia="微軟正黑體" w:hAnsi="微軟正黑體" w:hint="eastAsia"/>
                <w:color w:val="FF0000"/>
                <w:sz w:val="24"/>
              </w:rPr>
              <w:t>D4-Pin1 high</w:t>
            </w:r>
            <w:r>
              <w:rPr>
                <w:rFonts w:ascii="微軟正黑體" w:eastAsia="微軟正黑體" w:hAnsi="微軟正黑體" w:hint="eastAsia"/>
                <w:sz w:val="24"/>
              </w:rPr>
              <w:t>, D4-Pin2 high</w:t>
            </w:r>
          </w:p>
          <w:p w:rsidR="0060709E" w:rsidRPr="0060709E" w:rsidRDefault="0060709E" w:rsidP="0060709E">
            <w:pPr>
              <w:spacing w:line="400" w:lineRule="atLeast"/>
              <w:rPr>
                <w:rFonts w:ascii="微軟正黑體" w:eastAsia="微軟正黑體" w:hAnsi="微軟正黑體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722E5DD" wp14:editId="6F9567FD">
                  <wp:extent cx="3885393" cy="3151233"/>
                  <wp:effectExtent l="0" t="0" r="127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6192" cy="3159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A1A74" w:rsidRDefault="00827DC7" w:rsidP="00A169F0">
            <w:pPr>
              <w:pStyle w:val="aa"/>
              <w:numPr>
                <w:ilvl w:val="0"/>
                <w:numId w:val="8"/>
              </w:numPr>
              <w:spacing w:line="400" w:lineRule="atLeast"/>
              <w:ind w:leftChars="0"/>
              <w:rPr>
                <w:rFonts w:ascii="微軟正黑體" w:eastAsia="微軟正黑體" w:hAnsi="微軟正黑體"/>
                <w:sz w:val="24"/>
              </w:rPr>
            </w:pPr>
            <w:r>
              <w:rPr>
                <w:rFonts w:ascii="微軟正黑體" w:eastAsia="微軟正黑體" w:hAnsi="微軟正黑體" w:hint="eastAsia"/>
                <w:sz w:val="24"/>
              </w:rPr>
              <w:t>電池</w:t>
            </w:r>
            <w:r w:rsidR="0060709E">
              <w:rPr>
                <w:rFonts w:ascii="微軟正黑體" w:eastAsia="微軟正黑體" w:hAnsi="微軟正黑體" w:hint="eastAsia"/>
                <w:sz w:val="24"/>
              </w:rPr>
              <w:t>保護</w:t>
            </w:r>
          </w:p>
          <w:p w:rsidR="001349B5" w:rsidRDefault="001349B5" w:rsidP="00A169F0">
            <w:pPr>
              <w:pStyle w:val="aa"/>
              <w:numPr>
                <w:ilvl w:val="0"/>
                <w:numId w:val="8"/>
              </w:numPr>
              <w:spacing w:line="400" w:lineRule="atLeast"/>
              <w:ind w:leftChars="0"/>
              <w:rPr>
                <w:rFonts w:ascii="微軟正黑體" w:eastAsia="微軟正黑體" w:hAnsi="微軟正黑體"/>
                <w:sz w:val="24"/>
              </w:rPr>
            </w:pPr>
            <w:r>
              <w:rPr>
                <w:rFonts w:ascii="微軟正黑體" w:eastAsia="微軟正黑體" w:hAnsi="微軟正黑體" w:hint="eastAsia"/>
                <w:sz w:val="24"/>
              </w:rPr>
              <w:t>APP設定指令</w:t>
            </w:r>
          </w:p>
          <w:p w:rsidR="00274D0F" w:rsidRDefault="00BC4ED6" w:rsidP="00274D0F">
            <w:pPr>
              <w:pStyle w:val="aa"/>
              <w:numPr>
                <w:ilvl w:val="0"/>
                <w:numId w:val="8"/>
              </w:numPr>
              <w:spacing w:line="400" w:lineRule="atLeast"/>
              <w:ind w:leftChars="0"/>
              <w:rPr>
                <w:rFonts w:ascii="微軟正黑體" w:eastAsia="微軟正黑體" w:hAnsi="微軟正黑體"/>
                <w:sz w:val="24"/>
              </w:rPr>
            </w:pPr>
            <w:r>
              <w:rPr>
                <w:rFonts w:ascii="微軟正黑體" w:eastAsia="微軟正黑體" w:hAnsi="微軟正黑體" w:hint="eastAsia"/>
                <w:sz w:val="24"/>
              </w:rPr>
              <w:t>提高穩定性</w:t>
            </w:r>
          </w:p>
          <w:p w:rsidR="001349B5" w:rsidRDefault="001349B5" w:rsidP="00274D0F">
            <w:pPr>
              <w:pStyle w:val="aa"/>
              <w:numPr>
                <w:ilvl w:val="0"/>
                <w:numId w:val="8"/>
              </w:numPr>
              <w:spacing w:line="400" w:lineRule="atLeast"/>
              <w:ind w:leftChars="0"/>
              <w:rPr>
                <w:rFonts w:ascii="微軟正黑體" w:eastAsia="微軟正黑體" w:hAnsi="微軟正黑體"/>
                <w:sz w:val="24"/>
              </w:rPr>
            </w:pPr>
          </w:p>
          <w:p w:rsidR="00D01EC7" w:rsidRPr="00D01EC7" w:rsidRDefault="00D01EC7" w:rsidP="00D01EC7">
            <w:pPr>
              <w:pStyle w:val="aa"/>
              <w:numPr>
                <w:ilvl w:val="1"/>
                <w:numId w:val="8"/>
              </w:numPr>
              <w:spacing w:line="400" w:lineRule="atLeast"/>
              <w:ind w:leftChars="0"/>
              <w:rPr>
                <w:rFonts w:ascii="微軟正黑體" w:eastAsia="微軟正黑體" w:hAnsi="微軟正黑體"/>
                <w:sz w:val="24"/>
              </w:rPr>
            </w:pPr>
            <w:r>
              <w:rPr>
                <w:rFonts w:ascii="微軟正黑體" w:eastAsia="微軟正黑體" w:hAnsi="微軟正黑體" w:hint="eastAsia"/>
                <w:sz w:val="24"/>
              </w:rPr>
              <w:t>使用應力計算RPM</w:t>
            </w:r>
          </w:p>
          <w:p w:rsidR="00274D0F" w:rsidRPr="00274D0F" w:rsidRDefault="00E96B92" w:rsidP="00274D0F">
            <w:pPr>
              <w:spacing w:line="400" w:lineRule="atLeast"/>
              <w:rPr>
                <w:rFonts w:ascii="微軟正黑體" w:eastAsia="微軟正黑體" w:hAnsi="微軟正黑體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4FADA04" wp14:editId="1930F830">
                  <wp:extent cx="6415405" cy="2704465"/>
                  <wp:effectExtent l="0" t="0" r="4445" b="63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5405" cy="2704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C4ED6" w:rsidRPr="00BC4ED6">
              <w:rPr>
                <w:rFonts w:ascii="微軟正黑體" w:eastAsia="微軟正黑體" w:hAnsi="微軟正黑體"/>
                <w:noProof/>
                <w:sz w:val="24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6F536807" wp14:editId="6DCAC24F">
                      <wp:simplePos x="0" y="0"/>
                      <wp:positionH relativeFrom="column">
                        <wp:posOffset>-68126</wp:posOffset>
                      </wp:positionH>
                      <wp:positionV relativeFrom="paragraph">
                        <wp:posOffset>175804</wp:posOffset>
                      </wp:positionV>
                      <wp:extent cx="6541679" cy="2286908"/>
                      <wp:effectExtent l="0" t="0" r="12065" b="94615"/>
                      <wp:wrapTopAndBottom/>
                      <wp:docPr id="25" name="群組 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41679" cy="2286908"/>
                                <a:chOff x="0" y="0"/>
                                <a:chExt cx="8305645" cy="2787971"/>
                              </a:xfrm>
                            </wpg:grpSpPr>
                            <wps:wsp>
                              <wps:cNvPr id="26" name="橢圓 26"/>
                              <wps:cNvSpPr/>
                              <wps:spPr>
                                <a:xfrm>
                                  <a:off x="2761290" y="237954"/>
                                  <a:ext cx="2762518" cy="2550017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3">
                                    <a:shade val="50000"/>
                                  </a:schemeClr>
                                </a:lnRef>
                                <a:fillRef idx="1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矩形 27"/>
                              <wps:cNvSpPr/>
                              <wps:spPr>
                                <a:xfrm rot="4727274">
                                  <a:off x="2698130" y="295910"/>
                                  <a:ext cx="264017" cy="2897746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矩形 28"/>
                              <wps:cNvSpPr/>
                              <wps:spPr>
                                <a:xfrm>
                                  <a:off x="765065" y="1905765"/>
                                  <a:ext cx="1378039" cy="224469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直線單箭頭接點 29"/>
                              <wps:cNvCnPr/>
                              <wps:spPr>
                                <a:xfrm flipV="1">
                                  <a:off x="262789" y="1280913"/>
                                  <a:ext cx="0" cy="1474172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solidFill>
                                    <a:schemeClr val="accent1"/>
                                  </a:solidFill>
                                  <a:prstDash val="dash"/>
                                  <a:headEnd type="triangl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橢圓 30"/>
                              <wps:cNvSpPr/>
                              <wps:spPr>
                                <a:xfrm>
                                  <a:off x="7415499" y="1062201"/>
                                  <a:ext cx="890146" cy="901524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3">
                                    <a:shade val="50000"/>
                                  </a:schemeClr>
                                </a:lnRef>
                                <a:fillRef idx="1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直線接點 31"/>
                              <wps:cNvCnPr/>
                              <wps:spPr>
                                <a:xfrm>
                                  <a:off x="4142549" y="237954"/>
                                  <a:ext cx="3718023" cy="824247"/>
                                </a:xfrm>
                                <a:prstGeom prst="line">
                                  <a:avLst/>
                                </a:prstGeom>
                                <a:ln w="7620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線接點 32"/>
                              <wps:cNvCnPr/>
                              <wps:spPr>
                                <a:xfrm flipV="1">
                                  <a:off x="4142549" y="1963725"/>
                                  <a:ext cx="3718023" cy="824246"/>
                                </a:xfrm>
                                <a:prstGeom prst="line">
                                  <a:avLst/>
                                </a:prstGeom>
                                <a:ln w="7620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線單箭頭接點 33"/>
                              <wps:cNvCnPr/>
                              <wps:spPr>
                                <a:xfrm flipV="1">
                                  <a:off x="391578" y="1280913"/>
                                  <a:ext cx="0" cy="1474172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solidFill>
                                    <a:schemeClr val="accent1"/>
                                  </a:solidFill>
                                  <a:prstDash val="dash"/>
                                  <a:headEnd type="triangl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線單箭頭接點 34"/>
                              <wps:cNvCnPr/>
                              <wps:spPr>
                                <a:xfrm flipV="1">
                                  <a:off x="513927" y="1280913"/>
                                  <a:ext cx="0" cy="1474172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solidFill>
                                    <a:schemeClr val="accent1"/>
                                  </a:solidFill>
                                  <a:prstDash val="dash"/>
                                  <a:headEnd type="triangl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文字方塊 22"/>
                              <wps:cNvSpPr txBox="1"/>
                              <wps:spPr>
                                <a:xfrm>
                                  <a:off x="764930" y="0"/>
                                  <a:ext cx="2003425" cy="123444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BC4ED6" w:rsidRPr="00BC4ED6" w:rsidRDefault="00BC4ED6" w:rsidP="00BC4ED6">
                                    <w:pPr>
                                      <w:pStyle w:val="Web"/>
                                      <w:spacing w:before="0" w:beforeAutospacing="0" w:after="0" w:afterAutospacing="0"/>
                                      <w:rPr>
                                        <w:sz w:val="18"/>
                                      </w:rPr>
                                    </w:pPr>
                                    <w:r w:rsidRPr="00BC4ED6">
                                      <w:rPr>
                                        <w:rFonts w:ascii="微軟正黑體" w:eastAsia="微軟正黑體" w:hAnsi="微軟正黑體" w:cstheme="minorBidi" w:hint="eastAsia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36"/>
                                        <w:szCs w:val="48"/>
                                      </w:rPr>
                                      <w:t>1.太快、太慢</w:t>
                                    </w:r>
                                  </w:p>
                                  <w:p w:rsidR="00BC4ED6" w:rsidRPr="00BC4ED6" w:rsidRDefault="00BC4ED6" w:rsidP="00BC4ED6">
                                    <w:pPr>
                                      <w:pStyle w:val="Web"/>
                                      <w:spacing w:before="0" w:beforeAutospacing="0" w:after="0" w:afterAutospacing="0"/>
                                      <w:rPr>
                                        <w:sz w:val="18"/>
                                      </w:rPr>
                                    </w:pPr>
                                    <w:r w:rsidRPr="00BC4ED6">
                                      <w:rPr>
                                        <w:rFonts w:ascii="微軟正黑體" w:eastAsia="微軟正黑體" w:hAnsi="微軟正黑體" w:cstheme="minorBidi" w:hint="eastAsia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18"/>
                                      </w:rPr>
                                      <w:t>Max 130rpm, Min 20rpm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36" name="文字方塊 23"/>
                              <wps:cNvSpPr txBox="1"/>
                              <wps:spPr>
                                <a:xfrm>
                                  <a:off x="0" y="816294"/>
                                  <a:ext cx="2880995" cy="77724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BC4ED6" w:rsidRPr="00BC4ED6" w:rsidRDefault="00BC4ED6" w:rsidP="00BC4ED6">
                                    <w:pPr>
                                      <w:pStyle w:val="Web"/>
                                      <w:spacing w:before="0" w:beforeAutospacing="0" w:after="0" w:afterAutospacing="0"/>
                                      <w:rPr>
                                        <w:sz w:val="36"/>
                                        <w:szCs w:val="36"/>
                                      </w:rPr>
                                    </w:pPr>
                                    <w:r w:rsidRPr="00BC4ED6">
                                      <w:rPr>
                                        <w:rFonts w:ascii="微軟正黑體" w:eastAsia="微軟正黑體" w:hAnsi="微軟正黑體" w:cstheme="minorBidi" w:hint="eastAsia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w:t>2.同個位置上下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F536807" id="群組 24" o:spid="_x0000_s1026" style="position:absolute;margin-left:-5.35pt;margin-top:13.85pt;width:515.1pt;height:180.05pt;z-index:251659264;mso-width-relative:margin;mso-height-relative:margin" coordsize="83056,27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">
                      <v:oval id="橢圓 26" o:spid="_x0000_s1027" style="position:absolute;left:27612;top:2379;width:27626;height:255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64r8UA&#10;AADbAAAADwAAAGRycy9kb3ducmV2LnhtbESPT2vCQBTE7wW/w/IKvUjdqBBK6iolaKnixX/Q4yP7&#10;TILZt3F3q/Hbu4LQ4zAzv2Ems8404kLO15YVDAcJCOLC6ppLBfvd4v0DhA/IGhvLpOBGHmbT3ssE&#10;M22vvKHLNpQiQthnqKAKoc2k9EVFBv3AtsTRO1pnMETpSqkdXiPcNHKUJKk0WHNcqLClvKLitP0z&#10;Cn7XeU6H73HaP7vhsr/br4rDPFXq7bX7+gQRqAv/4Wf7RysYpfD4En+An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HrivxQAAANsAAAAPAAAAAAAAAAAAAAAAAJgCAABkcnMv&#10;ZG93bnJldi54bWxQSwUGAAAAAAQABAD1AAAAigMAAAAA&#10;" fillcolor="#a5a5a5 [3206]" strokecolor="#525252 [1606]" strokeweight="1pt">
                        <v:stroke joinstyle="miter"/>
                      </v:oval>
                      <v:rect id="矩形 27" o:spid="_x0000_s1028" style="position:absolute;left:26981;top:2958;width:2640;height:28978;rotation:5163444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jsqcQA&#10;AADbAAAADwAAAGRycy9kb3ducmV2LnhtbESPT2vCQBDF74V+h2UK3pqNHmyJriKCqFgKNR48TrPT&#10;JJidDbubP357t1Do8fHm/d685Xo0jejJ+dqygmmSgiAurK65VHDJd6/vIHxA1thYJgV38rBePT8t&#10;MdN24C/qz6EUEcI+QwVVCG0mpS8qMugT2xJH78c6gyFKV0rtcIhw08hZms6lwZpjQ4UtbSsqbufO&#10;xDc+y023m37sD/fi6o65/B4IT0pNXsbNAkSgMfwf/6UPWsHsDX63RADI1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47KnEAAAA2wAAAA8AAAAAAAAAAAAAAAAAmAIAAGRycy9k&#10;b3ducmV2LnhtbFBLBQYAAAAABAAEAPUAAACJAwAAAAA=&#10;" fillcolor="#5b9bd5 [3204]" strokecolor="#1f4d78 [1604]" strokeweight="1pt"/>
                      <v:rect id="矩形 28" o:spid="_x0000_s1029" style="position:absolute;left:7650;top:19057;width:13781;height:2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WkfcAA&#10;AADbAAAADwAAAGRycy9kb3ducmV2LnhtbERPTYvCMBC9C/6HMIIXWdMqLNI1isoqnoRVDx6nzWxT&#10;tpnUJqv135uD4PHxvufLztbiRq2vHCtIxwkI4sLpiksF59P2YwbCB2SNtWNS8CAPy0W/N8dMuzv/&#10;0O0YShFD2GeowITQZFL6wpBFP3YNceR+XWsxRNiWUrd4j+G2lpMk+ZQWK44NBhvaGCr+jv9WQX0x&#10;hb9OR4c8/95xfuV1atK1UsNBt/oCEagLb/HLvdcKJn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nWkfcAAAADbAAAADwAAAAAAAAAAAAAAAACYAgAAZHJzL2Rvd25y&#10;ZXYueG1sUEsFBgAAAAAEAAQA9QAAAIUDAAAAAA==&#10;" fillcolor="#70ad47 [3209]" strokecolor="#375623 [1609]" strokeweight="1pt"/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線單箭頭接點 29" o:spid="_x0000_s1030" type="#_x0000_t32" style="position:absolute;left:2627;top:12809;width:0;height:147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SgrMQAAADbAAAADwAAAGRycy9kb3ducmV2LnhtbESPQWvCQBSE74X+h+UVvNVNbRFNXUWk&#10;ojc1inh8ZF+zabNv0+wa03/vCoLHYWa+YSazzlaipcaXjhW89RMQxLnTJRcKDvvl6wiED8gaK8ek&#10;4J88zKbPTxNMtbvwjtosFCJC2KeowIRQp1L63JBF33c1cfS+XWMxRNkUUjd4iXBbyUGSDKXFkuOC&#10;wZoWhvLf7GwVtIc/2n5l9TueNh/tz/zYrZYLo1TvpZt/ggjUhUf43l5rBYMx3L7EHyC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NKCsxAAAANsAAAAPAAAAAAAAAAAA&#10;AAAAAKECAABkcnMvZG93bnJldi54bWxQSwUGAAAAAAQABAD5AAAAkgMAAAAA&#10;" strokecolor="#5b9bd5 [3204]" strokeweight="3pt">
                        <v:stroke dashstyle="dash" startarrow="block" endarrow="block" joinstyle="miter"/>
                      </v:shape>
                      <v:oval id="橢圓 30" o:spid="_x0000_s1031" style="position:absolute;left:74154;top:10622;width:8902;height:90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ITncIA&#10;AADbAAAADwAAAGRycy9kb3ducmV2LnhtbERPz2vCMBS+D/wfwhN2EU2dUEY1ihSVOXZZVfD4aJ5t&#10;sXmpSab1v18Ogx0/vt+LVW9acSfnG8sKppMEBHFpdcOVguNhO34H4QOyxtYyKXiSh9Vy8LLATNsH&#10;f9O9CJWIIewzVFCH0GVS+rImg35iO+LIXawzGCJ0ldQOHzHctPItSVJpsOHYUGNHeU3ltfgxCs5f&#10;eU6n3Swd3dx0PzocP8vTJlXqddiv5yAC9eFf/Of+0ApmcX38En+AX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YhOdwgAAANsAAAAPAAAAAAAAAAAAAAAAAJgCAABkcnMvZG93&#10;bnJldi54bWxQSwUGAAAAAAQABAD1AAAAhwMAAAAA&#10;" fillcolor="#a5a5a5 [3206]" strokecolor="#525252 [1606]" strokeweight="1pt">
                        <v:stroke joinstyle="miter"/>
                      </v:oval>
                      <v:line id="直線接點 31" o:spid="_x0000_s1032" style="position:absolute;visibility:visible;mso-wrap-style:square" from="41425,2379" to="78605,10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0udMUAAADbAAAADwAAAGRycy9kb3ducmV2LnhtbESPUWvCMBSF3wf7D+EO9jaTKgytRhmD&#10;oeAQ5hzDt2tzbcqam9LEtvv3ZiDs8XDO+Q5nsRpcLTpqQ+VZQzZSIIgLbyouNRw+356mIEJENlh7&#10;Jg2/FGC1vL9bYG58zx/U7WMpEoRDjhpsjE0uZSgsOQwj3xAn7+xbhzHJtpSmxT7BXS3HSj1LhxWn&#10;BYsNvVoqfvYXp2FYX3r3VW7tt9qpU7d9P2azutH68WF4mYOINMT/8K29MRomGfx9ST9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S0udMUAAADbAAAADwAAAAAAAAAA&#10;AAAAAAChAgAAZHJzL2Rvd25yZXYueG1sUEsFBgAAAAAEAAQA+QAAAJMDAAAAAA==&#10;" strokecolor="#5b9bd5 [3204]" strokeweight="6pt">
                        <v:stroke joinstyle="miter"/>
                      </v:line>
                      <v:line id="直線接點 32" o:spid="_x0000_s1033" style="position:absolute;flip:y;visibility:visible;mso-wrap-style:square" from="41425,19637" to="78605,278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b+Y8UAAADbAAAADwAAAGRycy9kb3ducmV2LnhtbESPQWvCQBSE7wX/w/KE3upGCyLRVcRS&#10;FWyRRkG9PbLPJJh9G7Jrkv57Vyj0OMzMN8xs0ZlSNFS7wrKC4SACQZxaXXCm4Hj4fJuAcB5ZY2mZ&#10;FPySg8W89zLDWNuWf6hJfCYChF2MCnLvq1hKl+Zk0A1sRRy8q60N+iDrTOoa2wA3pRxF0VgaLDgs&#10;5FjRKqf0ltyNgvX5ezf5GB+/2q49Jc1l2ezvm6tSr/1uOQXhqfP/4b/2Vit4H8HzS/gBc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Qb+Y8UAAADbAAAADwAAAAAAAAAA&#10;AAAAAAChAgAAZHJzL2Rvd25yZXYueG1sUEsFBgAAAAAEAAQA+QAAAJMDAAAAAA==&#10;" strokecolor="#5b9bd5 [3204]" strokeweight="6pt">
                        <v:stroke joinstyle="miter"/>
                      </v:line>
                      <v:shape id="直線單箭頭接點 33" o:spid="_x0000_s1034" type="#_x0000_t32" style="position:absolute;left:3915;top:12809;width:0;height:147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UBm8QAAADbAAAADwAAAGRycy9kb3ducmV2LnhtbESPQWvCQBSE74L/YXlCb7rRFJHUVUSU&#10;9taaBunxkX3NpmbfptltTP99VxB6HGbmG2a9HWwjeup87VjBfJaAIC6drrlSULwfpysQPiBrbByT&#10;gl/ysN2MR2vMtLvyifo8VCJC2GeowITQZlL60pBFP3MtcfQ+XWcxRNlVUnd4jXDbyEWSLKXFmuOC&#10;wZb2hspL/mMV9MU3vR3yNsWP18f+a3ceno97o9TDZNg9gQg0hP/wvf2iFaQp3L7EHyA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BQGbxAAAANsAAAAPAAAAAAAAAAAA&#10;AAAAAKECAABkcnMvZG93bnJldi54bWxQSwUGAAAAAAQABAD5AAAAkgMAAAAA&#10;" strokecolor="#5b9bd5 [3204]" strokeweight="3pt">
                        <v:stroke dashstyle="dash" startarrow="block" endarrow="block" joinstyle="miter"/>
                      </v:shape>
                      <v:shape id="直線單箭頭接點 34" o:spid="_x0000_s1035" type="#_x0000_t32" style="position:absolute;left:5139;top:12809;width:0;height:147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yZ78QAAADbAAAADwAAAGRycy9kb3ducmV2LnhtbESPQWvCQBSE74L/YXlCb7qxSpHUNQRR&#10;2ltrlNLjI/uajWbfptltTP99Vyh4HGbmG2adDbYRPXW+dqxgPktAEJdO11wpOB330xUIH5A1No5J&#10;wS95yDbj0RpT7a58oL4IlYgQ9ikqMCG0qZS+NGTRz1xLHL0v11kMUXaV1B1eI9w28jFJnqTFmuOC&#10;wZa2hspL8WMV9Kdvet8V7QI/35b9Of8YXvZbo9TDZMifQQQawj38337VChZLuH2JP0B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7JnvxAAAANsAAAAPAAAAAAAAAAAA&#10;AAAAAKECAABkcnMvZG93bnJldi54bWxQSwUGAAAAAAQABAD5AAAAkgMAAAAA&#10;" strokecolor="#5b9bd5 [3204]" strokeweight="3pt">
                        <v:stroke dashstyle="dash" startarrow="block" endarrow="block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字方塊 22" o:spid="_x0000_s1036" type="#_x0000_t202" style="position:absolute;left:7649;width:20034;height:123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      <v:textbox>
                          <w:txbxContent>
                            <w:p w:rsidR="00BC4ED6" w:rsidRPr="00BC4ED6" w:rsidRDefault="00BC4ED6" w:rsidP="00BC4ED6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sz w:val="18"/>
                                </w:rPr>
                              </w:pPr>
                              <w:r w:rsidRPr="00BC4ED6">
                                <w:rPr>
                                  <w:rFonts w:ascii="微軟正黑體" w:eastAsia="微軟正黑體" w:hAnsi="微軟正黑體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48"/>
                                </w:rPr>
                                <w:t>1.太快、太慢</w:t>
                              </w:r>
                            </w:p>
                            <w:p w:rsidR="00BC4ED6" w:rsidRPr="00BC4ED6" w:rsidRDefault="00BC4ED6" w:rsidP="00BC4ED6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sz w:val="18"/>
                                </w:rPr>
                              </w:pPr>
                              <w:r w:rsidRPr="00BC4ED6">
                                <w:rPr>
                                  <w:rFonts w:ascii="微軟正黑體" w:eastAsia="微軟正黑體" w:hAnsi="微軟正黑體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</w:rPr>
                                <w:t>Max 130rpm, Min 20rpm</w:t>
                              </w:r>
                            </w:p>
                          </w:txbxContent>
                        </v:textbox>
                      </v:shape>
                      <v:shape id="文字方塊 23" o:spid="_x0000_s1037" type="#_x0000_t202" style="position:absolute;top:8162;width:28809;height:7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C0ds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j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C0dsMAAADbAAAADwAAAAAAAAAAAAAAAACYAgAAZHJzL2Rv&#10;d25yZXYueG1sUEsFBgAAAAAEAAQA9QAAAIgDAAAAAA==&#10;" filled="f" stroked="f">
                        <v:textbox>
                          <w:txbxContent>
                            <w:p w:rsidR="00BC4ED6" w:rsidRPr="00BC4ED6" w:rsidRDefault="00BC4ED6" w:rsidP="00BC4ED6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BC4ED6">
                                <w:rPr>
                                  <w:rFonts w:ascii="微軟正黑體" w:eastAsia="微軟正黑體" w:hAnsi="微軟正黑體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2.</w:t>
                              </w:r>
                              <w:r w:rsidRPr="00BC4ED6">
                                <w:rPr>
                                  <w:rFonts w:ascii="微軟正黑體" w:eastAsia="微軟正黑體" w:hAnsi="微軟正黑體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同個位置上下</w:t>
                              </w:r>
                            </w:p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  <w:tr w:rsidR="00C16049" w:rsidRPr="00C623A3" w:rsidTr="0057454A">
        <w:trPr>
          <w:trHeight w:val="2830"/>
        </w:trPr>
        <w:tc>
          <w:tcPr>
            <w:tcW w:w="10093" w:type="dxa"/>
            <w:tcBorders>
              <w:top w:val="single" w:sz="4" w:space="0" w:color="auto"/>
              <w:bottom w:val="single" w:sz="4" w:space="0" w:color="auto"/>
            </w:tcBorders>
          </w:tcPr>
          <w:p w:rsidR="00C16049" w:rsidRPr="00563C2B" w:rsidRDefault="00C16049" w:rsidP="00563C2B">
            <w:pPr>
              <w:spacing w:line="400" w:lineRule="atLeast"/>
              <w:rPr>
                <w:rFonts w:ascii="微軟正黑體" w:eastAsia="微軟正黑體" w:hAnsi="微軟正黑體"/>
                <w:b/>
                <w:sz w:val="24"/>
              </w:rPr>
            </w:pPr>
          </w:p>
        </w:tc>
      </w:tr>
      <w:tr w:rsidR="0057454A" w:rsidRPr="00C623A3" w:rsidTr="0057454A">
        <w:tc>
          <w:tcPr>
            <w:tcW w:w="10093" w:type="dxa"/>
            <w:tcBorders>
              <w:top w:val="single" w:sz="4" w:space="0" w:color="auto"/>
              <w:bottom w:val="single" w:sz="4" w:space="0" w:color="auto"/>
            </w:tcBorders>
          </w:tcPr>
          <w:p w:rsidR="0057454A" w:rsidRPr="00C623A3" w:rsidRDefault="0057454A" w:rsidP="00686C26">
            <w:pPr>
              <w:spacing w:line="400" w:lineRule="atLeast"/>
              <w:rPr>
                <w:rFonts w:ascii="微軟正黑體" w:eastAsia="微軟正黑體" w:hAnsi="微軟正黑體"/>
                <w:b/>
                <w:sz w:val="24"/>
              </w:rPr>
            </w:pPr>
            <w:r w:rsidRPr="00C623A3">
              <w:rPr>
                <w:rFonts w:ascii="微軟正黑體" w:eastAsia="微軟正黑體" w:hAnsi="微軟正黑體" w:hint="eastAsia"/>
                <w:b/>
                <w:sz w:val="24"/>
              </w:rPr>
              <w:t>二、突發工作:</w:t>
            </w:r>
          </w:p>
        </w:tc>
      </w:tr>
      <w:tr w:rsidR="0057454A" w:rsidRPr="00C623A3" w:rsidTr="00DF56B8">
        <w:trPr>
          <w:trHeight w:val="1127"/>
        </w:trPr>
        <w:tc>
          <w:tcPr>
            <w:tcW w:w="10093" w:type="dxa"/>
            <w:tcBorders>
              <w:top w:val="single" w:sz="4" w:space="0" w:color="auto"/>
              <w:bottom w:val="single" w:sz="4" w:space="0" w:color="auto"/>
            </w:tcBorders>
          </w:tcPr>
          <w:p w:rsidR="0057454A" w:rsidRPr="00432351" w:rsidRDefault="00C04BA7" w:rsidP="00CA3398">
            <w:pPr>
              <w:pStyle w:val="aa"/>
              <w:numPr>
                <w:ilvl w:val="0"/>
                <w:numId w:val="4"/>
              </w:numPr>
              <w:spacing w:line="400" w:lineRule="atLeast"/>
              <w:ind w:leftChars="0"/>
              <w:rPr>
                <w:rFonts w:ascii="微軟正黑體" w:eastAsia="微軟正黑體" w:hAnsi="微軟正黑體"/>
                <w:sz w:val="24"/>
              </w:rPr>
            </w:pPr>
            <w:r>
              <w:rPr>
                <w:rFonts w:ascii="微軟正黑體" w:eastAsia="微軟正黑體" w:hAnsi="微軟正黑體" w:hint="eastAsia"/>
                <w:sz w:val="24"/>
              </w:rPr>
              <w:t>訓練台特殊版程式給電動腳踏測試用</w:t>
            </w:r>
          </w:p>
          <w:p w:rsidR="0057454A" w:rsidRPr="00C623A3" w:rsidRDefault="0057454A" w:rsidP="00CA3398">
            <w:pPr>
              <w:pStyle w:val="aa"/>
              <w:numPr>
                <w:ilvl w:val="0"/>
                <w:numId w:val="4"/>
              </w:numPr>
              <w:spacing w:line="400" w:lineRule="atLeast"/>
              <w:ind w:leftChars="0"/>
              <w:rPr>
                <w:rFonts w:ascii="微軟正黑體" w:eastAsia="微軟正黑體" w:hAnsi="微軟正黑體"/>
                <w:b/>
                <w:sz w:val="24"/>
              </w:rPr>
            </w:pPr>
          </w:p>
        </w:tc>
      </w:tr>
      <w:tr w:rsidR="0057454A" w:rsidRPr="00C623A3" w:rsidTr="0057454A">
        <w:tc>
          <w:tcPr>
            <w:tcW w:w="10093" w:type="dxa"/>
            <w:tcBorders>
              <w:top w:val="single" w:sz="4" w:space="0" w:color="auto"/>
              <w:bottom w:val="single" w:sz="4" w:space="0" w:color="auto"/>
            </w:tcBorders>
          </w:tcPr>
          <w:p w:rsidR="0057454A" w:rsidRPr="00C623A3" w:rsidRDefault="0057454A" w:rsidP="00686C26">
            <w:pPr>
              <w:spacing w:line="400" w:lineRule="atLeast"/>
              <w:rPr>
                <w:rFonts w:ascii="微軟正黑體" w:eastAsia="微軟正黑體" w:hAnsi="微軟正黑體"/>
                <w:b/>
                <w:sz w:val="24"/>
              </w:rPr>
            </w:pPr>
            <w:r w:rsidRPr="00C623A3">
              <w:rPr>
                <w:rFonts w:ascii="微軟正黑體" w:eastAsia="微軟正黑體" w:hAnsi="微軟正黑體" w:hint="eastAsia"/>
                <w:b/>
                <w:sz w:val="24"/>
              </w:rPr>
              <w:t>三、</w:t>
            </w:r>
            <w:r w:rsidR="00CC0039">
              <w:rPr>
                <w:rFonts w:ascii="微軟正黑體" w:eastAsia="微軟正黑體" w:hAnsi="微軟正黑體" w:hint="eastAsia"/>
                <w:b/>
                <w:sz w:val="24"/>
              </w:rPr>
              <w:t>本</w:t>
            </w:r>
            <w:proofErr w:type="gramStart"/>
            <w:r w:rsidRPr="00C623A3">
              <w:rPr>
                <w:rFonts w:ascii="微軟正黑體" w:eastAsia="微軟正黑體" w:hAnsi="微軟正黑體" w:hint="eastAsia"/>
                <w:b/>
                <w:sz w:val="24"/>
              </w:rPr>
              <w:t>週</w:t>
            </w:r>
            <w:proofErr w:type="gramEnd"/>
            <w:r w:rsidRPr="00C623A3">
              <w:rPr>
                <w:rFonts w:ascii="微軟正黑體" w:eastAsia="微軟正黑體" w:hAnsi="微軟正黑體" w:hint="eastAsia"/>
                <w:b/>
                <w:sz w:val="24"/>
              </w:rPr>
              <w:t>工作計畫:</w:t>
            </w:r>
          </w:p>
        </w:tc>
      </w:tr>
      <w:tr w:rsidR="0057454A" w:rsidRPr="00C623A3" w:rsidTr="00DF56B8">
        <w:trPr>
          <w:trHeight w:val="2378"/>
        </w:trPr>
        <w:tc>
          <w:tcPr>
            <w:tcW w:w="10093" w:type="dxa"/>
            <w:tcBorders>
              <w:top w:val="single" w:sz="4" w:space="0" w:color="auto"/>
              <w:bottom w:val="single" w:sz="4" w:space="0" w:color="auto"/>
            </w:tcBorders>
          </w:tcPr>
          <w:p w:rsidR="0094257F" w:rsidRDefault="00432351" w:rsidP="00CA3398">
            <w:pPr>
              <w:pStyle w:val="aa"/>
              <w:numPr>
                <w:ilvl w:val="0"/>
                <w:numId w:val="5"/>
              </w:numPr>
              <w:spacing w:line="400" w:lineRule="atLeast"/>
              <w:ind w:leftChars="0"/>
              <w:rPr>
                <w:rFonts w:ascii="微軟正黑體" w:eastAsia="微軟正黑體" w:hAnsi="微軟正黑體"/>
                <w:sz w:val="24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4"/>
              </w:rPr>
              <w:t>維格</w:t>
            </w:r>
            <w:proofErr w:type="gramEnd"/>
            <w:r>
              <w:rPr>
                <w:rFonts w:ascii="微軟正黑體" w:eastAsia="微軟正黑體" w:hAnsi="微軟正黑體" w:hint="eastAsia"/>
                <w:sz w:val="24"/>
              </w:rPr>
              <w:t>-</w:t>
            </w:r>
            <w:r w:rsidRPr="00432351">
              <w:rPr>
                <w:rFonts w:ascii="微軟正黑體" w:eastAsia="微軟正黑體" w:hAnsi="微軟正黑體" w:hint="eastAsia"/>
                <w:sz w:val="24"/>
              </w:rPr>
              <w:t>整理</w:t>
            </w:r>
            <w:r w:rsidR="004901A2">
              <w:rPr>
                <w:rFonts w:ascii="微軟正黑體" w:eastAsia="微軟正黑體" w:hAnsi="微軟正黑體" w:hint="eastAsia"/>
                <w:sz w:val="24"/>
              </w:rPr>
              <w:t>完整流程</w:t>
            </w:r>
            <w:r>
              <w:rPr>
                <w:rFonts w:ascii="微軟正黑體" w:eastAsia="微軟正黑體" w:hAnsi="微軟正黑體" w:hint="eastAsia"/>
                <w:sz w:val="24"/>
              </w:rPr>
              <w:t>、</w:t>
            </w:r>
            <w:r w:rsidR="001349B5">
              <w:rPr>
                <w:rFonts w:ascii="微軟正黑體" w:eastAsia="微軟正黑體" w:hAnsi="微軟正黑體" w:hint="eastAsia"/>
                <w:sz w:val="24"/>
              </w:rPr>
              <w:t>左右腳配對</w:t>
            </w:r>
          </w:p>
          <w:p w:rsidR="00FB3219" w:rsidRPr="00432351" w:rsidRDefault="00FB3219" w:rsidP="00CA3398">
            <w:pPr>
              <w:pStyle w:val="aa"/>
              <w:numPr>
                <w:ilvl w:val="0"/>
                <w:numId w:val="5"/>
              </w:numPr>
              <w:spacing w:line="400" w:lineRule="atLeast"/>
              <w:ind w:leftChars="0"/>
              <w:rPr>
                <w:rFonts w:ascii="微軟正黑體" w:eastAsia="微軟正黑體" w:hAnsi="微軟正黑體"/>
                <w:sz w:val="24"/>
              </w:rPr>
            </w:pPr>
            <w:r>
              <w:rPr>
                <w:rFonts w:ascii="微軟正黑體" w:eastAsia="微軟正黑體" w:hAnsi="微軟正黑體" w:hint="eastAsia"/>
                <w:sz w:val="24"/>
              </w:rPr>
              <w:t>電耗、精簡流程</w:t>
            </w:r>
            <w:bookmarkStart w:id="0" w:name="_GoBack"/>
            <w:bookmarkEnd w:id="0"/>
          </w:p>
          <w:p w:rsidR="0057454A" w:rsidRPr="00DF56B8" w:rsidRDefault="00432351" w:rsidP="001349B5">
            <w:pPr>
              <w:pStyle w:val="aa"/>
              <w:numPr>
                <w:ilvl w:val="0"/>
                <w:numId w:val="5"/>
              </w:numPr>
              <w:spacing w:line="400" w:lineRule="atLeast"/>
              <w:ind w:leftChars="0"/>
              <w:rPr>
                <w:rFonts w:ascii="微軟正黑體" w:eastAsia="微軟正黑體" w:hAnsi="微軟正黑體"/>
                <w:b/>
                <w:sz w:val="24"/>
              </w:rPr>
            </w:pPr>
            <w:r>
              <w:rPr>
                <w:rFonts w:ascii="微軟正黑體" w:eastAsia="微軟正黑體" w:hAnsi="微軟正黑體" w:hint="eastAsia"/>
                <w:sz w:val="24"/>
              </w:rPr>
              <w:t>久鼎-</w:t>
            </w:r>
            <w:proofErr w:type="gramStart"/>
            <w:r w:rsidR="004901A2">
              <w:rPr>
                <w:rFonts w:ascii="微軟正黑體" w:eastAsia="微軟正黑體" w:hAnsi="微軟正黑體" w:hint="eastAsia"/>
                <w:sz w:val="24"/>
              </w:rPr>
              <w:t>治具程式</w:t>
            </w:r>
            <w:proofErr w:type="gramEnd"/>
          </w:p>
        </w:tc>
      </w:tr>
      <w:tr w:rsidR="0057454A" w:rsidRPr="00C623A3" w:rsidTr="0057454A">
        <w:tc>
          <w:tcPr>
            <w:tcW w:w="10093" w:type="dxa"/>
            <w:tcBorders>
              <w:top w:val="single" w:sz="4" w:space="0" w:color="auto"/>
              <w:bottom w:val="single" w:sz="4" w:space="0" w:color="auto"/>
            </w:tcBorders>
          </w:tcPr>
          <w:p w:rsidR="0057454A" w:rsidRPr="00C623A3" w:rsidRDefault="0057454A" w:rsidP="00686C26">
            <w:pPr>
              <w:spacing w:line="400" w:lineRule="atLeast"/>
              <w:rPr>
                <w:rFonts w:ascii="微軟正黑體" w:eastAsia="微軟正黑體" w:hAnsi="微軟正黑體"/>
                <w:b/>
                <w:sz w:val="24"/>
              </w:rPr>
            </w:pPr>
            <w:r w:rsidRPr="00C623A3">
              <w:rPr>
                <w:rFonts w:ascii="微軟正黑體" w:eastAsia="微軟正黑體" w:hAnsi="微軟正黑體" w:hint="eastAsia"/>
                <w:b/>
                <w:sz w:val="24"/>
              </w:rPr>
              <w:t>四、需要協助或建議:</w:t>
            </w:r>
          </w:p>
        </w:tc>
      </w:tr>
      <w:tr w:rsidR="0057454A" w:rsidRPr="00C623A3" w:rsidTr="00DF56B8">
        <w:trPr>
          <w:trHeight w:val="831"/>
        </w:trPr>
        <w:tc>
          <w:tcPr>
            <w:tcW w:w="10093" w:type="dxa"/>
            <w:tcBorders>
              <w:top w:val="single" w:sz="4" w:space="0" w:color="auto"/>
              <w:bottom w:val="single" w:sz="4" w:space="0" w:color="auto"/>
            </w:tcBorders>
          </w:tcPr>
          <w:p w:rsidR="0057454A" w:rsidRPr="00CC0039" w:rsidRDefault="00CC0039" w:rsidP="00CC0039">
            <w:pPr>
              <w:spacing w:line="400" w:lineRule="atLeast"/>
              <w:rPr>
                <w:rFonts w:ascii="微軟正黑體" w:eastAsia="微軟正黑體" w:hAnsi="微軟正黑體"/>
                <w:b/>
                <w:sz w:val="24"/>
              </w:rPr>
            </w:pPr>
            <w:r w:rsidRPr="00CC0039">
              <w:rPr>
                <w:rFonts w:ascii="微軟正黑體" w:eastAsia="微軟正黑體" w:hAnsi="微軟正黑體" w:hint="eastAsia"/>
                <w:b/>
                <w:sz w:val="24"/>
              </w:rPr>
              <w:t>無</w:t>
            </w:r>
          </w:p>
        </w:tc>
      </w:tr>
      <w:tr w:rsidR="0057454A" w:rsidRPr="00C623A3" w:rsidTr="0057454A">
        <w:tc>
          <w:tcPr>
            <w:tcW w:w="10093" w:type="dxa"/>
            <w:tcBorders>
              <w:top w:val="single" w:sz="4" w:space="0" w:color="auto"/>
              <w:bottom w:val="single" w:sz="4" w:space="0" w:color="auto"/>
            </w:tcBorders>
          </w:tcPr>
          <w:p w:rsidR="0057454A" w:rsidRPr="00C623A3" w:rsidRDefault="0057454A" w:rsidP="00686C26">
            <w:pPr>
              <w:spacing w:line="400" w:lineRule="atLeast"/>
              <w:rPr>
                <w:rFonts w:ascii="微軟正黑體" w:eastAsia="微軟正黑體" w:hAnsi="微軟正黑體"/>
                <w:b/>
                <w:sz w:val="24"/>
              </w:rPr>
            </w:pPr>
            <w:r w:rsidRPr="00C623A3">
              <w:rPr>
                <w:rFonts w:ascii="微軟正黑體" w:eastAsia="微軟正黑體" w:hAnsi="微軟正黑體" w:hint="eastAsia"/>
                <w:b/>
                <w:sz w:val="24"/>
              </w:rPr>
              <w:t>五、對公司或他人的建議:</w:t>
            </w:r>
          </w:p>
        </w:tc>
      </w:tr>
      <w:tr w:rsidR="0057454A" w:rsidRPr="00C623A3" w:rsidTr="0057454A">
        <w:trPr>
          <w:trHeight w:val="1150"/>
        </w:trPr>
        <w:tc>
          <w:tcPr>
            <w:tcW w:w="10093" w:type="dxa"/>
            <w:tcBorders>
              <w:top w:val="single" w:sz="4" w:space="0" w:color="auto"/>
            </w:tcBorders>
          </w:tcPr>
          <w:p w:rsidR="0057454A" w:rsidRPr="00C623A3" w:rsidRDefault="00DF56B8" w:rsidP="00686C26">
            <w:pPr>
              <w:spacing w:line="400" w:lineRule="atLeast"/>
              <w:rPr>
                <w:rFonts w:ascii="微軟正黑體" w:eastAsia="微軟正黑體" w:hAnsi="微軟正黑體"/>
                <w:b/>
                <w:sz w:val="24"/>
              </w:rPr>
            </w:pPr>
            <w:r>
              <w:rPr>
                <w:rFonts w:ascii="微軟正黑體" w:eastAsia="微軟正黑體" w:hAnsi="微軟正黑體" w:hint="eastAsia"/>
                <w:b/>
                <w:sz w:val="24"/>
              </w:rPr>
              <w:t>無</w:t>
            </w:r>
          </w:p>
        </w:tc>
      </w:tr>
    </w:tbl>
    <w:p w:rsidR="00035A4A" w:rsidRPr="00C623A3" w:rsidRDefault="00035A4A" w:rsidP="00686C26">
      <w:pPr>
        <w:spacing w:line="400" w:lineRule="atLeast"/>
        <w:rPr>
          <w:rFonts w:ascii="微軟正黑體" w:eastAsia="微軟正黑體" w:hAnsi="微軟正黑體"/>
          <w:b/>
          <w:sz w:val="24"/>
        </w:rPr>
      </w:pPr>
    </w:p>
    <w:sectPr w:rsidR="00035A4A" w:rsidRPr="00C623A3" w:rsidSect="00E20335">
      <w:headerReference w:type="default" r:id="rId10"/>
      <w:footerReference w:type="default" r:id="rId11"/>
      <w:headerReference w:type="first" r:id="rId12"/>
      <w:footerReference w:type="first" r:id="rId13"/>
      <w:pgSz w:w="11907" w:h="16840" w:code="9"/>
      <w:pgMar w:top="2160" w:right="902" w:bottom="1440" w:left="902" w:header="720" w:footer="726" w:gutter="0"/>
      <w:pgBorders w:offsetFrom="page">
        <w:top w:val="single" w:sz="8" w:space="24" w:color="auto" w:shadow="1"/>
        <w:left w:val="single" w:sz="8" w:space="24" w:color="auto" w:shadow="1"/>
        <w:bottom w:val="single" w:sz="8" w:space="24" w:color="auto" w:shadow="1"/>
        <w:right w:val="single" w:sz="8" w:space="24" w:color="auto" w:shadow="1"/>
      </w:pgBorders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5A38" w:rsidRDefault="00A45A38">
      <w:r>
        <w:separator/>
      </w:r>
    </w:p>
  </w:endnote>
  <w:endnote w:type="continuationSeparator" w:id="0">
    <w:p w:rsidR="00A45A38" w:rsidRDefault="00A45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entury">
    <w:panose1 w:val="020406040505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60" w:type="dxa"/>
      <w:tblBorders>
        <w:top w:val="thickThinSmallGap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10160"/>
    </w:tblGrid>
    <w:tr w:rsidR="003663EC">
      <w:trPr>
        <w:cantSplit/>
        <w:trHeight w:val="307"/>
      </w:trPr>
      <w:tc>
        <w:tcPr>
          <w:tcW w:w="10160" w:type="dxa"/>
        </w:tcPr>
        <w:p w:rsidR="003663EC" w:rsidRDefault="003663EC">
          <w:pPr>
            <w:pStyle w:val="a4"/>
            <w:rPr>
              <w:sz w:val="16"/>
            </w:rPr>
          </w:pPr>
          <w:r>
            <w:rPr>
              <w:rFonts w:hint="eastAsia"/>
              <w:sz w:val="16"/>
            </w:rPr>
            <w:t>本資料</w:t>
          </w:r>
          <w:proofErr w:type="gramStart"/>
          <w:r>
            <w:rPr>
              <w:rFonts w:hint="eastAsia"/>
              <w:sz w:val="16"/>
            </w:rPr>
            <w:t>為工易自動化</w:t>
          </w:r>
          <w:proofErr w:type="gramEnd"/>
          <w:r>
            <w:rPr>
              <w:rFonts w:hint="eastAsia"/>
              <w:sz w:val="16"/>
            </w:rPr>
            <w:t>專有之財產，非經書面許可，不准透露或使用本資料，亦不准複印、複製或轉變為任何其他型式使用。</w:t>
          </w:r>
        </w:p>
        <w:p w:rsidR="003663EC" w:rsidRDefault="003663EC">
          <w:pPr>
            <w:pStyle w:val="a4"/>
            <w:rPr>
              <w:rFonts w:cs="Arial"/>
              <w:sz w:val="16"/>
            </w:rPr>
          </w:pPr>
          <w:r>
            <w:rPr>
              <w:sz w:val="16"/>
            </w:rPr>
            <w:t xml:space="preserve">The information contained herein is the exclusive property of </w:t>
          </w:r>
          <w:proofErr w:type="spellStart"/>
          <w:r>
            <w:rPr>
              <w:rFonts w:hint="eastAsia"/>
              <w:sz w:val="16"/>
            </w:rPr>
            <w:t>Endex</w:t>
          </w:r>
          <w:proofErr w:type="spellEnd"/>
          <w:r>
            <w:rPr>
              <w:sz w:val="16"/>
            </w:rPr>
            <w:t xml:space="preserve"> </w:t>
          </w:r>
          <w:r>
            <w:rPr>
              <w:rFonts w:hint="eastAsia"/>
              <w:sz w:val="16"/>
            </w:rPr>
            <w:t xml:space="preserve">Automation </w:t>
          </w:r>
          <w:r>
            <w:rPr>
              <w:sz w:val="16"/>
            </w:rPr>
            <w:t>and shall not be distributed, reproduced, or disclosed in whole or in part without prior written permission of</w:t>
          </w:r>
          <w:r>
            <w:rPr>
              <w:rFonts w:hint="eastAsia"/>
              <w:sz w:val="16"/>
            </w:rPr>
            <w:t xml:space="preserve"> </w:t>
          </w:r>
          <w:proofErr w:type="spellStart"/>
          <w:r>
            <w:rPr>
              <w:rFonts w:hint="eastAsia"/>
              <w:sz w:val="16"/>
            </w:rPr>
            <w:t>Endex</w:t>
          </w:r>
          <w:proofErr w:type="spellEnd"/>
          <w:r>
            <w:rPr>
              <w:sz w:val="16"/>
            </w:rPr>
            <w:t xml:space="preserve"> </w:t>
          </w:r>
          <w:r>
            <w:rPr>
              <w:rFonts w:hint="eastAsia"/>
              <w:sz w:val="16"/>
            </w:rPr>
            <w:t>Automation.</w:t>
          </w:r>
        </w:p>
      </w:tc>
    </w:tr>
  </w:tbl>
  <w:p w:rsidR="003663EC" w:rsidRDefault="003663EC">
    <w:pPr>
      <w:pStyle w:val="a4"/>
      <w:spacing w:beforeLines="50" w:before="120"/>
      <w:jc w:val="center"/>
      <w:rPr>
        <w:sz w:val="16"/>
      </w:rPr>
    </w:pPr>
    <w:r>
      <w:rPr>
        <w:rFonts w:hint="eastAsia"/>
        <w:noProof/>
        <w:sz w:val="16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5562600</wp:posOffset>
              </wp:positionH>
              <wp:positionV relativeFrom="paragraph">
                <wp:posOffset>33020</wp:posOffset>
              </wp:positionV>
              <wp:extent cx="914400" cy="457200"/>
              <wp:effectExtent l="0" t="4445" r="0" b="0"/>
              <wp:wrapNone/>
              <wp:docPr id="3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663EC" w:rsidRDefault="003663EC">
                          <w:pPr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hint="eastAsia"/>
                              <w:sz w:val="14"/>
                              <w:szCs w:val="14"/>
                            </w:rPr>
                            <w:t>(04-054</w:t>
                          </w:r>
                          <w:smartTag w:uri="urn:schemas-microsoft-com:office:smarttags" w:element="chmetcnv">
                            <w:smartTagPr>
                              <w:attr w:name="UnitName" w:val="a"/>
                              <w:attr w:name="SourceValue" w:val="23"/>
                              <w:attr w:name="HasSpace" w:val="False"/>
                              <w:attr w:name="Negative" w:val="True"/>
                              <w:attr w:name="NumberType" w:val="1"/>
                              <w:attr w:name="TCSC" w:val="0"/>
                            </w:smartTagPr>
                            <w:r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-023a</w:t>
                            </w:r>
                          </w:smartTag>
                          <w:r>
                            <w:rPr>
                              <w:rFonts w:hint="eastAsia"/>
                              <w:sz w:val="14"/>
                              <w:szCs w:val="14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8" type="#_x0000_t202" style="position:absolute;left:0;text-align:left;margin-left:438pt;margin-top:2.6pt;width:1in;height:3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" filled="f" stroked="f">
              <v:textbox>
                <w:txbxContent>
                  <w:p w:rsidR="003663EC" w:rsidRDefault="003663EC">
                    <w:pPr>
                      <w:jc w:val="right"/>
                      <w:rPr>
                        <w:sz w:val="14"/>
                        <w:szCs w:val="14"/>
                      </w:rPr>
                    </w:pPr>
                    <w:r>
                      <w:rPr>
                        <w:rFonts w:hint="eastAsia"/>
                        <w:sz w:val="14"/>
                        <w:szCs w:val="14"/>
                      </w:rPr>
                      <w:t>(04-054</w:t>
                    </w:r>
                    <w:smartTag w:uri="urn:schemas-microsoft-com:office:smarttags" w:element="chmetcnv">
                      <w:smartTagPr>
                        <w:attr w:name="TCSC" w:val="0"/>
                        <w:attr w:name="NumberType" w:val="1"/>
                        <w:attr w:name="Negative" w:val="True"/>
                        <w:attr w:name="HasSpace" w:val="False"/>
                        <w:attr w:name="SourceValue" w:val="23"/>
                        <w:attr w:name="UnitName" w:val="a"/>
                      </w:smartTagPr>
                      <w:r>
                        <w:rPr>
                          <w:rFonts w:hint="eastAsia"/>
                          <w:sz w:val="14"/>
                          <w:szCs w:val="14"/>
                        </w:rPr>
                        <w:t>-023a</w:t>
                      </w:r>
                    </w:smartTag>
                    <w:r>
                      <w:rPr>
                        <w:rFonts w:hint="eastAsia"/>
                        <w:sz w:val="14"/>
                        <w:szCs w:val="14"/>
                      </w:rPr>
                      <w:t>)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16"/>
      </w:rPr>
      <w:t>Page</w:t>
    </w:r>
    <w:r>
      <w:rPr>
        <w:sz w:val="16"/>
      </w:rPr>
      <w:fldChar w:fldCharType="begin"/>
    </w:r>
    <w:r>
      <w:rPr>
        <w:sz w:val="16"/>
      </w:rPr>
      <w:instrText xml:space="preserve"> PAGE  \* MERGEFORMAT </w:instrText>
    </w:r>
    <w:r>
      <w:rPr>
        <w:sz w:val="16"/>
      </w:rPr>
      <w:fldChar w:fldCharType="separate"/>
    </w:r>
    <w:r w:rsidR="00FB3219">
      <w:rPr>
        <w:noProof/>
        <w:sz w:val="16"/>
      </w:rPr>
      <w:t>2</w:t>
    </w:r>
    <w:r>
      <w:rPr>
        <w:sz w:val="16"/>
      </w:rPr>
      <w:fldChar w:fldCharType="end"/>
    </w:r>
    <w:r>
      <w:rPr>
        <w:rFonts w:hint="eastAsia"/>
        <w:sz w:val="16"/>
      </w:rPr>
      <w:t>/</w:t>
    </w:r>
    <w:r>
      <w:rPr>
        <w:sz w:val="16"/>
      </w:rPr>
      <w:fldChar w:fldCharType="begin"/>
    </w:r>
    <w:r>
      <w:rPr>
        <w:sz w:val="16"/>
      </w:rPr>
      <w:instrText xml:space="preserve"> NUMPAGES  \* MERGEFORMAT </w:instrText>
    </w:r>
    <w:r>
      <w:rPr>
        <w:sz w:val="16"/>
      </w:rPr>
      <w:fldChar w:fldCharType="separate"/>
    </w:r>
    <w:r w:rsidR="00FB3219">
      <w:rPr>
        <w:noProof/>
        <w:sz w:val="16"/>
      </w:rPr>
      <w:t>3</w:t>
    </w:r>
    <w:r>
      <w:rPr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60" w:type="dxa"/>
      <w:tblBorders>
        <w:top w:val="thickThinSmallGap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10160"/>
    </w:tblGrid>
    <w:tr w:rsidR="003663EC">
      <w:trPr>
        <w:cantSplit/>
        <w:trHeight w:val="307"/>
      </w:trPr>
      <w:tc>
        <w:tcPr>
          <w:tcW w:w="10160" w:type="dxa"/>
        </w:tcPr>
        <w:p w:rsidR="003663EC" w:rsidRDefault="003663EC">
          <w:pPr>
            <w:pStyle w:val="a4"/>
            <w:rPr>
              <w:sz w:val="16"/>
            </w:rPr>
          </w:pPr>
          <w:r>
            <w:rPr>
              <w:rFonts w:hint="eastAsia"/>
              <w:sz w:val="16"/>
            </w:rPr>
            <w:t>本資料為凌陽科技專有之財產，非經書面許可，不准透露或使用本資料，亦不准複印、複製或轉變為任何其他型式使用。</w:t>
          </w:r>
        </w:p>
        <w:p w:rsidR="003663EC" w:rsidRDefault="003663EC">
          <w:pPr>
            <w:pStyle w:val="a4"/>
            <w:rPr>
              <w:rFonts w:cs="Arial"/>
              <w:sz w:val="16"/>
            </w:rPr>
          </w:pPr>
          <w:r>
            <w:rPr>
              <w:sz w:val="16"/>
            </w:rPr>
            <w:t xml:space="preserve">The information contained herein is the exclusive property of </w:t>
          </w:r>
          <w:proofErr w:type="spellStart"/>
          <w:r>
            <w:rPr>
              <w:sz w:val="16"/>
            </w:rPr>
            <w:t>Sunplus</w:t>
          </w:r>
          <w:proofErr w:type="spellEnd"/>
          <w:r>
            <w:rPr>
              <w:sz w:val="16"/>
            </w:rPr>
            <w:t xml:space="preserve"> Technology</w:t>
          </w:r>
          <w:r>
            <w:rPr>
              <w:rFonts w:hint="eastAsia"/>
              <w:sz w:val="16"/>
            </w:rPr>
            <w:t xml:space="preserve"> </w:t>
          </w:r>
          <w:r>
            <w:rPr>
              <w:sz w:val="16"/>
            </w:rPr>
            <w:t>and shall not be distributed, reproduced, or disclosed in whole or in part without prior written permission of</w:t>
          </w:r>
          <w:r>
            <w:rPr>
              <w:rFonts w:hint="eastAsia"/>
              <w:sz w:val="16"/>
            </w:rPr>
            <w:t xml:space="preserve"> </w:t>
          </w:r>
          <w:proofErr w:type="spellStart"/>
          <w:r>
            <w:rPr>
              <w:sz w:val="16"/>
            </w:rPr>
            <w:t>Sunplus</w:t>
          </w:r>
          <w:proofErr w:type="spellEnd"/>
          <w:r>
            <w:rPr>
              <w:sz w:val="16"/>
            </w:rPr>
            <w:t xml:space="preserve"> Technology</w:t>
          </w:r>
          <w:r>
            <w:rPr>
              <w:rFonts w:hint="eastAsia"/>
              <w:sz w:val="16"/>
            </w:rPr>
            <w:t>.</w:t>
          </w:r>
        </w:p>
      </w:tc>
    </w:tr>
  </w:tbl>
  <w:p w:rsidR="003663EC" w:rsidRDefault="003663EC">
    <w:pPr>
      <w:pStyle w:val="a4"/>
      <w:spacing w:beforeLines="50" w:before="120"/>
      <w:jc w:val="center"/>
    </w:pPr>
    <w:r>
      <w:rPr>
        <w:rFonts w:hint="eastAsia"/>
        <w:noProof/>
        <w:sz w:val="16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5562600</wp:posOffset>
              </wp:positionH>
              <wp:positionV relativeFrom="paragraph">
                <wp:posOffset>33020</wp:posOffset>
              </wp:positionV>
              <wp:extent cx="914400" cy="457200"/>
              <wp:effectExtent l="0" t="4445" r="0" b="0"/>
              <wp:wrapNone/>
              <wp:docPr id="2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663EC" w:rsidRDefault="003663EC">
                          <w:pPr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hint="eastAsia"/>
                              <w:sz w:val="14"/>
                              <w:szCs w:val="14"/>
                            </w:rPr>
                            <w:t>(04-054</w:t>
                          </w:r>
                          <w:smartTag w:uri="urn:schemas-microsoft-com:office:smarttags" w:element="chmetcnv">
                            <w:smartTagPr>
                              <w:attr w:name="UnitName" w:val="a"/>
                              <w:attr w:name="SourceValue" w:val="23"/>
                              <w:attr w:name="HasSpace" w:val="False"/>
                              <w:attr w:name="Negative" w:val="True"/>
                              <w:attr w:name="NumberType" w:val="1"/>
                              <w:attr w:name="TCSC" w:val="0"/>
                            </w:smartTagPr>
                            <w:r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-023a</w:t>
                            </w:r>
                          </w:smartTag>
                          <w:r>
                            <w:rPr>
                              <w:rFonts w:hint="eastAsia"/>
                              <w:sz w:val="14"/>
                              <w:szCs w:val="14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9" type="#_x0000_t202" style="position:absolute;left:0;text-align:left;margin-left:438pt;margin-top:2.6pt;width:1in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" filled="f" stroked="f">
              <v:textbox>
                <w:txbxContent>
                  <w:p w:rsidR="003663EC" w:rsidRDefault="003663EC">
                    <w:pPr>
                      <w:jc w:val="right"/>
                      <w:rPr>
                        <w:sz w:val="14"/>
                        <w:szCs w:val="14"/>
                      </w:rPr>
                    </w:pPr>
                    <w:r>
                      <w:rPr>
                        <w:rFonts w:hint="eastAsia"/>
                        <w:sz w:val="14"/>
                        <w:szCs w:val="14"/>
                      </w:rPr>
                      <w:t>(04-054</w:t>
                    </w:r>
                    <w:smartTag w:uri="urn:schemas-microsoft-com:office:smarttags" w:element="chmetcnv">
                      <w:smartTagPr>
                        <w:attr w:name="TCSC" w:val="0"/>
                        <w:attr w:name="NumberType" w:val="1"/>
                        <w:attr w:name="Negative" w:val="True"/>
                        <w:attr w:name="HasSpace" w:val="False"/>
                        <w:attr w:name="SourceValue" w:val="23"/>
                        <w:attr w:name="UnitName" w:val="a"/>
                      </w:smartTagPr>
                      <w:r>
                        <w:rPr>
                          <w:rFonts w:hint="eastAsia"/>
                          <w:sz w:val="14"/>
                          <w:szCs w:val="14"/>
                        </w:rPr>
                        <w:t>-023a</w:t>
                      </w:r>
                    </w:smartTag>
                    <w:r>
                      <w:rPr>
                        <w:rFonts w:hint="eastAsia"/>
                        <w:sz w:val="14"/>
                        <w:szCs w:val="14"/>
                      </w:rPr>
                      <w:t>)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16"/>
      </w:rPr>
      <w:t>第</w:t>
    </w:r>
    <w:r>
      <w:rPr>
        <w:sz w:val="16"/>
      </w:rPr>
      <w:fldChar w:fldCharType="begin"/>
    </w:r>
    <w:r>
      <w:rPr>
        <w:sz w:val="16"/>
      </w:rPr>
      <w:instrText xml:space="preserve"> PAGE  \* MERGEFORMAT </w:instrText>
    </w:r>
    <w:r>
      <w:rPr>
        <w:sz w:val="16"/>
      </w:rPr>
      <w:fldChar w:fldCharType="separate"/>
    </w:r>
    <w:r>
      <w:rPr>
        <w:noProof/>
        <w:sz w:val="16"/>
      </w:rPr>
      <w:t>1</w:t>
    </w:r>
    <w:r>
      <w:rPr>
        <w:sz w:val="16"/>
      </w:rPr>
      <w:fldChar w:fldCharType="end"/>
    </w:r>
    <w:r>
      <w:rPr>
        <w:rFonts w:hint="eastAsia"/>
        <w:sz w:val="16"/>
      </w:rPr>
      <w:t>頁</w:t>
    </w:r>
    <w:r>
      <w:rPr>
        <w:rFonts w:hint="eastAsia"/>
        <w:sz w:val="16"/>
      </w:rPr>
      <w:t>/</w:t>
    </w:r>
    <w:r>
      <w:rPr>
        <w:rFonts w:hint="eastAsia"/>
        <w:sz w:val="16"/>
      </w:rPr>
      <w:t>共</w:t>
    </w:r>
    <w:r>
      <w:rPr>
        <w:sz w:val="16"/>
      </w:rPr>
      <w:fldChar w:fldCharType="begin"/>
    </w:r>
    <w:r>
      <w:rPr>
        <w:sz w:val="16"/>
      </w:rPr>
      <w:instrText xml:space="preserve"> NUMPAGES  \* MERGEFORMAT </w:instrText>
    </w:r>
    <w:r>
      <w:rPr>
        <w:sz w:val="16"/>
      </w:rPr>
      <w:fldChar w:fldCharType="separate"/>
    </w:r>
    <w:r w:rsidR="0021474D">
      <w:rPr>
        <w:noProof/>
        <w:sz w:val="16"/>
      </w:rPr>
      <w:t>1</w:t>
    </w:r>
    <w:r>
      <w:rPr>
        <w:sz w:val="16"/>
      </w:rPr>
      <w:fldChar w:fldCharType="end"/>
    </w:r>
    <w:r>
      <w:rPr>
        <w:rFonts w:hint="eastAsia"/>
        <w:sz w:val="16"/>
      </w:rPr>
      <w:t>頁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5A38" w:rsidRDefault="00A45A38">
      <w:r>
        <w:separator/>
      </w:r>
    </w:p>
  </w:footnote>
  <w:footnote w:type="continuationSeparator" w:id="0">
    <w:p w:rsidR="00A45A38" w:rsidRDefault="00A45A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60" w:type="dxa"/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028"/>
      <w:gridCol w:w="3633"/>
      <w:gridCol w:w="3499"/>
    </w:tblGrid>
    <w:tr w:rsidR="003663EC">
      <w:trPr>
        <w:cantSplit/>
        <w:trHeight w:val="751"/>
      </w:trPr>
      <w:tc>
        <w:tcPr>
          <w:tcW w:w="3028" w:type="dxa"/>
          <w:tcBorders>
            <w:bottom w:val="nil"/>
          </w:tcBorders>
        </w:tcPr>
        <w:p w:rsidR="003663EC" w:rsidRDefault="003663EC">
          <w:pPr>
            <w:pStyle w:val="a3"/>
          </w:pPr>
          <w:r>
            <w:rPr>
              <w:noProof/>
            </w:rPr>
            <w:drawing>
              <wp:inline distT="0" distB="0" distL="0" distR="0">
                <wp:extent cx="1880235" cy="548640"/>
                <wp:effectExtent l="0" t="0" r="0" b="0"/>
                <wp:docPr id="4" name="圖片 4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0235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32" w:type="dxa"/>
          <w:gridSpan w:val="2"/>
          <w:tcBorders>
            <w:bottom w:val="nil"/>
          </w:tcBorders>
          <w:vAlign w:val="center"/>
        </w:tcPr>
        <w:p w:rsidR="003663EC" w:rsidRPr="00FA3A11" w:rsidRDefault="009A7EF7" w:rsidP="00E50939">
          <w:pPr>
            <w:pStyle w:val="a3"/>
            <w:tabs>
              <w:tab w:val="clear" w:pos="4153"/>
              <w:tab w:val="clear" w:pos="8306"/>
              <w:tab w:val="left" w:pos="2454"/>
            </w:tabs>
            <w:ind w:firstLineChars="200" w:firstLine="880"/>
            <w:rPr>
              <w:rFonts w:ascii="Times New Roman" w:hAnsi="Times New Roman"/>
              <w:iCs/>
              <w:sz w:val="44"/>
              <w:szCs w:val="44"/>
            </w:rPr>
          </w:pPr>
          <w:r>
            <w:rPr>
              <w:rFonts w:ascii="Times New Roman" w:hAnsi="Times New Roman" w:hint="eastAsia"/>
              <w:iCs/>
              <w:sz w:val="44"/>
              <w:szCs w:val="44"/>
            </w:rPr>
            <w:t>工作</w:t>
          </w:r>
          <w:proofErr w:type="gramStart"/>
          <w:r>
            <w:rPr>
              <w:rFonts w:ascii="Times New Roman" w:hAnsi="Times New Roman" w:hint="eastAsia"/>
              <w:iCs/>
              <w:sz w:val="44"/>
              <w:szCs w:val="44"/>
            </w:rPr>
            <w:t>週誌</w:t>
          </w:r>
          <w:proofErr w:type="gramEnd"/>
        </w:p>
      </w:tc>
    </w:tr>
    <w:tr w:rsidR="003663EC">
      <w:trPr>
        <w:cantSplit/>
        <w:trHeight w:val="20"/>
      </w:trPr>
      <w:tc>
        <w:tcPr>
          <w:tcW w:w="3028" w:type="dxa"/>
          <w:tcBorders>
            <w:bottom w:val="thinThickSmallGap" w:sz="18" w:space="0" w:color="auto"/>
          </w:tcBorders>
        </w:tcPr>
        <w:p w:rsidR="003663EC" w:rsidRDefault="003663EC">
          <w:pPr>
            <w:pStyle w:val="a3"/>
            <w:spacing w:line="0" w:lineRule="atLeast"/>
            <w:rPr>
              <w:sz w:val="2"/>
            </w:rPr>
          </w:pPr>
        </w:p>
      </w:tc>
      <w:tc>
        <w:tcPr>
          <w:tcW w:w="3633" w:type="dxa"/>
          <w:tcBorders>
            <w:bottom w:val="thinThickSmallGap" w:sz="18" w:space="0" w:color="auto"/>
          </w:tcBorders>
        </w:tcPr>
        <w:p w:rsidR="003663EC" w:rsidRDefault="003663EC">
          <w:pPr>
            <w:pStyle w:val="a3"/>
            <w:spacing w:line="0" w:lineRule="atLeast"/>
            <w:rPr>
              <w:sz w:val="2"/>
            </w:rPr>
          </w:pPr>
        </w:p>
      </w:tc>
      <w:tc>
        <w:tcPr>
          <w:tcW w:w="3499" w:type="dxa"/>
          <w:tcBorders>
            <w:bottom w:val="thinThickSmallGap" w:sz="18" w:space="0" w:color="auto"/>
          </w:tcBorders>
        </w:tcPr>
        <w:p w:rsidR="003663EC" w:rsidRDefault="003663EC">
          <w:pPr>
            <w:pStyle w:val="a4"/>
            <w:tabs>
              <w:tab w:val="clear" w:pos="4153"/>
              <w:tab w:val="clear" w:pos="8306"/>
              <w:tab w:val="left" w:pos="413"/>
            </w:tabs>
            <w:spacing w:line="0" w:lineRule="atLeast"/>
            <w:rPr>
              <w:b/>
              <w:sz w:val="2"/>
            </w:rPr>
          </w:pPr>
        </w:p>
      </w:tc>
    </w:tr>
  </w:tbl>
  <w:p w:rsidR="003663EC" w:rsidRDefault="003663EC" w:rsidP="001F668F">
    <w:pPr>
      <w:spacing w:line="0" w:lineRule="atLeast"/>
      <w:jc w:val="right"/>
    </w:pPr>
  </w:p>
  <w:p w:rsidR="009A7EF7" w:rsidRDefault="009A7EF7" w:rsidP="009A7EF7">
    <w:pPr>
      <w:spacing w:line="0" w:lineRule="atLeast"/>
    </w:pPr>
    <w:proofErr w:type="gramStart"/>
    <w:r>
      <w:rPr>
        <w:rFonts w:hint="eastAsia"/>
      </w:rPr>
      <w:t>匯</w:t>
    </w:r>
    <w:proofErr w:type="gramEnd"/>
    <w:r>
      <w:rPr>
        <w:rFonts w:hint="eastAsia"/>
      </w:rPr>
      <w:t>報人</w:t>
    </w:r>
    <w:r>
      <w:rPr>
        <w:rFonts w:hint="eastAsia"/>
      </w:rPr>
      <w:t>:</w:t>
    </w:r>
  </w:p>
  <w:p w:rsidR="009A7EF7" w:rsidRDefault="009A7EF7" w:rsidP="009A7EF7">
    <w:pPr>
      <w:spacing w:line="0" w:lineRule="atLeast"/>
    </w:pPr>
    <w:r>
      <w:rPr>
        <w:rFonts w:hint="eastAsia"/>
      </w:rPr>
      <w:t>職</w:t>
    </w:r>
    <w:r>
      <w:rPr>
        <w:rFonts w:hint="eastAsia"/>
      </w:rPr>
      <w:t xml:space="preserve"> </w:t>
    </w:r>
    <w:proofErr w:type="gramStart"/>
    <w:r>
      <w:rPr>
        <w:rFonts w:hint="eastAsia"/>
      </w:rPr>
      <w:t>務</w:t>
    </w:r>
    <w:proofErr w:type="gramEnd"/>
    <w:r>
      <w:rPr>
        <w:rFonts w:hint="eastAsia"/>
      </w:rPr>
      <w:t>:</w:t>
    </w:r>
    <w:r>
      <w:tab/>
    </w:r>
    <w:r>
      <w:tab/>
    </w:r>
    <w:r>
      <w:tab/>
    </w:r>
    <w:r>
      <w:tab/>
    </w:r>
    <w:r>
      <w:tab/>
    </w:r>
    <w:r>
      <w:tab/>
    </w:r>
  </w:p>
  <w:p w:rsidR="009A7EF7" w:rsidRDefault="009A7EF7" w:rsidP="009A7EF7">
    <w:pPr>
      <w:spacing w:line="0" w:lineRule="atLeast"/>
    </w:pPr>
    <w:r>
      <w:rPr>
        <w:rFonts w:hint="eastAsia"/>
      </w:rPr>
      <w:t>日期</w:t>
    </w:r>
    <w:r>
      <w:rPr>
        <w:rFonts w:hint="eastAsia"/>
      </w:rPr>
      <w:t>:</w:t>
    </w:r>
    <w:r>
      <w:tab/>
    </w:r>
    <w:r w:rsidR="003663EC">
      <w:rPr>
        <w:rFonts w:hint="eastAsia"/>
      </w:rPr>
      <w:t>20</w:t>
    </w:r>
    <w:r w:rsidR="003663EC">
      <w:t>21</w:t>
    </w:r>
    <w:r w:rsidR="003663EC">
      <w:rPr>
        <w:rFonts w:hint="eastAsia"/>
      </w:rPr>
      <w:t>/</w:t>
    </w:r>
    <w:r>
      <w:t>04</w:t>
    </w:r>
    <w:r w:rsidR="003663EC">
      <w:rPr>
        <w:rFonts w:hint="eastAsia"/>
      </w:rPr>
      <w:t>/</w:t>
    </w:r>
    <w:r>
      <w:rPr>
        <w:rFonts w:hint="eastAsia"/>
      </w:rPr>
      <w:t>06</w:t>
    </w:r>
    <w:r>
      <w:rPr>
        <w:rFonts w:hint="eastAsia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270"/>
      <w:gridCol w:w="1270"/>
      <w:gridCol w:w="488"/>
      <w:gridCol w:w="782"/>
      <w:gridCol w:w="1270"/>
      <w:gridCol w:w="1270"/>
      <w:gridCol w:w="311"/>
      <w:gridCol w:w="960"/>
      <w:gridCol w:w="1271"/>
      <w:gridCol w:w="1271"/>
    </w:tblGrid>
    <w:tr w:rsidR="003663EC" w:rsidTr="009F1B0A">
      <w:trPr>
        <w:trHeight w:val="717"/>
      </w:trPr>
      <w:tc>
        <w:tcPr>
          <w:tcW w:w="3028" w:type="dxa"/>
          <w:gridSpan w:val="3"/>
          <w:shd w:val="clear" w:color="auto" w:fill="auto"/>
        </w:tcPr>
        <w:p w:rsidR="003663EC" w:rsidRDefault="003663EC">
          <w:pPr>
            <w:pStyle w:val="a3"/>
          </w:pPr>
          <w:r>
            <w:object w:dxaOrig="3391" w:dyaOrig="76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2in;height:33.45pt" o:ole="">
                <v:imagedata r:id="rId1" o:title=""/>
              </v:shape>
              <o:OLEObject Type="Embed" ProgID="Word.Picture.8" ShapeID="_x0000_i1025" DrawAspect="Content" ObjectID="_1684070003" r:id="rId2"/>
            </w:object>
          </w:r>
        </w:p>
      </w:tc>
      <w:tc>
        <w:tcPr>
          <w:tcW w:w="7132" w:type="dxa"/>
          <w:gridSpan w:val="7"/>
          <w:shd w:val="clear" w:color="auto" w:fill="auto"/>
        </w:tcPr>
        <w:p w:rsidR="003663EC" w:rsidRPr="009F1B0A" w:rsidRDefault="003663EC" w:rsidP="009F1B0A">
          <w:pPr>
            <w:pStyle w:val="a3"/>
            <w:tabs>
              <w:tab w:val="clear" w:pos="4153"/>
              <w:tab w:val="clear" w:pos="8306"/>
              <w:tab w:val="left" w:pos="2454"/>
            </w:tabs>
            <w:jc w:val="center"/>
            <w:rPr>
              <w:rFonts w:ascii="新細明體" w:eastAsia="新細明體" w:hAnsi="新細明體"/>
              <w:iCs/>
              <w:sz w:val="48"/>
              <w:szCs w:val="48"/>
            </w:rPr>
          </w:pPr>
          <w:r w:rsidRPr="0081597E">
            <w:rPr>
              <w:rFonts w:ascii="新細明體" w:eastAsia="新細明體" w:hAnsi="新細明體" w:hint="eastAsia"/>
              <w:b/>
              <w:sz w:val="48"/>
              <w:szCs w:val="4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可行性評估報告</w:t>
          </w:r>
        </w:p>
      </w:tc>
    </w:tr>
    <w:tr w:rsidR="003663EC" w:rsidTr="009F1B0A">
      <w:trPr>
        <w:trHeight w:val="20"/>
      </w:trPr>
      <w:tc>
        <w:tcPr>
          <w:tcW w:w="3028" w:type="dxa"/>
          <w:gridSpan w:val="3"/>
          <w:tcBorders>
            <w:bottom w:val="nil"/>
          </w:tcBorders>
          <w:shd w:val="clear" w:color="auto" w:fill="auto"/>
        </w:tcPr>
        <w:p w:rsidR="003663EC" w:rsidRPr="009F1B0A" w:rsidRDefault="003663EC" w:rsidP="009F1B0A">
          <w:pPr>
            <w:pStyle w:val="a3"/>
            <w:spacing w:line="0" w:lineRule="atLeast"/>
            <w:rPr>
              <w:sz w:val="2"/>
            </w:rPr>
          </w:pPr>
        </w:p>
      </w:tc>
      <w:tc>
        <w:tcPr>
          <w:tcW w:w="3633" w:type="dxa"/>
          <w:gridSpan w:val="4"/>
          <w:tcBorders>
            <w:bottom w:val="nil"/>
          </w:tcBorders>
          <w:shd w:val="clear" w:color="auto" w:fill="auto"/>
        </w:tcPr>
        <w:p w:rsidR="003663EC" w:rsidRPr="009F1B0A" w:rsidRDefault="003663EC" w:rsidP="009F1B0A">
          <w:pPr>
            <w:pStyle w:val="a3"/>
            <w:spacing w:line="0" w:lineRule="atLeast"/>
            <w:rPr>
              <w:sz w:val="2"/>
            </w:rPr>
          </w:pPr>
        </w:p>
      </w:tc>
      <w:tc>
        <w:tcPr>
          <w:tcW w:w="3499" w:type="dxa"/>
          <w:gridSpan w:val="3"/>
          <w:tcBorders>
            <w:bottom w:val="nil"/>
          </w:tcBorders>
          <w:shd w:val="clear" w:color="auto" w:fill="auto"/>
        </w:tcPr>
        <w:p w:rsidR="003663EC" w:rsidRPr="009F1B0A" w:rsidRDefault="003663EC" w:rsidP="009F1B0A">
          <w:pPr>
            <w:pStyle w:val="a4"/>
            <w:tabs>
              <w:tab w:val="clear" w:pos="4153"/>
              <w:tab w:val="clear" w:pos="8306"/>
              <w:tab w:val="left" w:pos="413"/>
            </w:tabs>
            <w:spacing w:line="0" w:lineRule="atLeast"/>
            <w:rPr>
              <w:b/>
              <w:sz w:val="2"/>
            </w:rPr>
          </w:pPr>
        </w:p>
      </w:tc>
    </w:tr>
    <w:tr w:rsidR="003663EC" w:rsidTr="009F1B0A">
      <w:trPr>
        <w:trHeight w:val="288"/>
      </w:trPr>
      <w:tc>
        <w:tcPr>
          <w:tcW w:w="1270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3663EC" w:rsidRDefault="003663EC" w:rsidP="009F1B0A">
          <w:pPr>
            <w:jc w:val="right"/>
          </w:pPr>
          <w:r>
            <w:rPr>
              <w:rFonts w:hint="eastAsia"/>
            </w:rPr>
            <w:t>計劃代號</w:t>
          </w:r>
        </w:p>
      </w:tc>
      <w:tc>
        <w:tcPr>
          <w:tcW w:w="1270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</w:tcPr>
        <w:p w:rsidR="003663EC" w:rsidRDefault="003663EC"/>
      </w:tc>
      <w:tc>
        <w:tcPr>
          <w:tcW w:w="1270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3663EC" w:rsidRDefault="003663EC" w:rsidP="009F1B0A">
          <w:pPr>
            <w:jc w:val="right"/>
          </w:pPr>
          <w:r>
            <w:rPr>
              <w:rFonts w:hint="eastAsia"/>
            </w:rPr>
            <w:t>產品型號</w:t>
          </w:r>
        </w:p>
      </w:tc>
      <w:tc>
        <w:tcPr>
          <w:tcW w:w="1270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</w:tcPr>
        <w:p w:rsidR="003663EC" w:rsidRDefault="003663EC"/>
      </w:tc>
      <w:tc>
        <w:tcPr>
          <w:tcW w:w="1270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3663EC" w:rsidRDefault="003663EC" w:rsidP="009F1B0A">
          <w:pPr>
            <w:jc w:val="right"/>
          </w:pPr>
          <w:r>
            <w:rPr>
              <w:rFonts w:hint="eastAsia"/>
            </w:rPr>
            <w:t>撰寫者</w:t>
          </w:r>
        </w:p>
      </w:tc>
      <w:tc>
        <w:tcPr>
          <w:tcW w:w="1271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</w:tcPr>
        <w:p w:rsidR="003663EC" w:rsidRDefault="003663EC"/>
      </w:tc>
      <w:tc>
        <w:tcPr>
          <w:tcW w:w="127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3663EC" w:rsidRDefault="003663EC" w:rsidP="009F1B0A">
          <w:pPr>
            <w:jc w:val="right"/>
          </w:pPr>
          <w:r>
            <w:rPr>
              <w:rFonts w:hint="eastAsia"/>
            </w:rPr>
            <w:t>撰寫日期</w:t>
          </w:r>
        </w:p>
      </w:tc>
      <w:tc>
        <w:tcPr>
          <w:tcW w:w="1271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</w:tcPr>
        <w:p w:rsidR="003663EC" w:rsidRDefault="003663EC"/>
      </w:tc>
    </w:tr>
  </w:tbl>
  <w:p w:rsidR="003663EC" w:rsidRDefault="003663E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55AD1"/>
    <w:multiLevelType w:val="hybridMultilevel"/>
    <w:tmpl w:val="2DDA87DE"/>
    <w:lvl w:ilvl="0" w:tplc="6E16D9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9C630C7"/>
    <w:multiLevelType w:val="hybridMultilevel"/>
    <w:tmpl w:val="B66E16C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A0C1B79"/>
    <w:multiLevelType w:val="hybridMultilevel"/>
    <w:tmpl w:val="F58A6134"/>
    <w:lvl w:ilvl="0" w:tplc="9762F9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CCD4095"/>
    <w:multiLevelType w:val="hybridMultilevel"/>
    <w:tmpl w:val="2CF054B4"/>
    <w:lvl w:ilvl="0" w:tplc="6E16D9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4F46A3C"/>
    <w:multiLevelType w:val="multilevel"/>
    <w:tmpl w:val="923EB744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170" w:hanging="170"/>
      </w:pPr>
      <w:rPr>
        <w:rFonts w:ascii="Arial" w:hAnsi="Arial" w:hint="default"/>
        <w:b/>
        <w:i w:val="0"/>
        <w:sz w:val="2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5">
    <w:nsid w:val="34CC3016"/>
    <w:multiLevelType w:val="hybridMultilevel"/>
    <w:tmpl w:val="65E22850"/>
    <w:lvl w:ilvl="0" w:tplc="F6245DA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4D658BF"/>
    <w:multiLevelType w:val="multilevel"/>
    <w:tmpl w:val="D49E5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DE4DEE"/>
    <w:multiLevelType w:val="hybridMultilevel"/>
    <w:tmpl w:val="B4604C18"/>
    <w:lvl w:ilvl="0" w:tplc="AD32CDB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7"/>
  </w:num>
  <w:num w:numId="6">
    <w:abstractNumId w:val="2"/>
  </w:num>
  <w:num w:numId="7">
    <w:abstractNumId w:val="6"/>
  </w:num>
  <w:num w:numId="8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228"/>
    <w:rsid w:val="0000275C"/>
    <w:rsid w:val="0000498A"/>
    <w:rsid w:val="00004B87"/>
    <w:rsid w:val="00011764"/>
    <w:rsid w:val="000140D0"/>
    <w:rsid w:val="0002271C"/>
    <w:rsid w:val="0002446D"/>
    <w:rsid w:val="0003010D"/>
    <w:rsid w:val="00031515"/>
    <w:rsid w:val="00035A4A"/>
    <w:rsid w:val="00036496"/>
    <w:rsid w:val="0004037E"/>
    <w:rsid w:val="0004348D"/>
    <w:rsid w:val="0004489A"/>
    <w:rsid w:val="00045865"/>
    <w:rsid w:val="00056142"/>
    <w:rsid w:val="00060DA3"/>
    <w:rsid w:val="000618A4"/>
    <w:rsid w:val="00065505"/>
    <w:rsid w:val="00065DA2"/>
    <w:rsid w:val="000737CE"/>
    <w:rsid w:val="000750A1"/>
    <w:rsid w:val="00076862"/>
    <w:rsid w:val="000775EB"/>
    <w:rsid w:val="000807F0"/>
    <w:rsid w:val="00081512"/>
    <w:rsid w:val="00082A04"/>
    <w:rsid w:val="00083EA1"/>
    <w:rsid w:val="000919BB"/>
    <w:rsid w:val="00092292"/>
    <w:rsid w:val="000926AE"/>
    <w:rsid w:val="0009540C"/>
    <w:rsid w:val="00096C20"/>
    <w:rsid w:val="000975F1"/>
    <w:rsid w:val="00097B0D"/>
    <w:rsid w:val="000A267A"/>
    <w:rsid w:val="000A40AA"/>
    <w:rsid w:val="000A4CDD"/>
    <w:rsid w:val="000A51ED"/>
    <w:rsid w:val="000A5521"/>
    <w:rsid w:val="000A5753"/>
    <w:rsid w:val="000A6516"/>
    <w:rsid w:val="000B0134"/>
    <w:rsid w:val="000B0BBF"/>
    <w:rsid w:val="000B0D0C"/>
    <w:rsid w:val="000C158A"/>
    <w:rsid w:val="000D0907"/>
    <w:rsid w:val="000D30AD"/>
    <w:rsid w:val="000D737E"/>
    <w:rsid w:val="000E2B83"/>
    <w:rsid w:val="000E5DDD"/>
    <w:rsid w:val="000F011E"/>
    <w:rsid w:val="000F2B9F"/>
    <w:rsid w:val="000F3B2C"/>
    <w:rsid w:val="000F4ADC"/>
    <w:rsid w:val="000F4F10"/>
    <w:rsid w:val="001011CB"/>
    <w:rsid w:val="00103C76"/>
    <w:rsid w:val="00104E2D"/>
    <w:rsid w:val="001118C2"/>
    <w:rsid w:val="00112006"/>
    <w:rsid w:val="00112EF2"/>
    <w:rsid w:val="00113081"/>
    <w:rsid w:val="00113220"/>
    <w:rsid w:val="00114156"/>
    <w:rsid w:val="00120459"/>
    <w:rsid w:val="00121140"/>
    <w:rsid w:val="00122728"/>
    <w:rsid w:val="00123B86"/>
    <w:rsid w:val="00125F5E"/>
    <w:rsid w:val="00127494"/>
    <w:rsid w:val="00130E86"/>
    <w:rsid w:val="001338A9"/>
    <w:rsid w:val="001349B5"/>
    <w:rsid w:val="00135CED"/>
    <w:rsid w:val="001405C1"/>
    <w:rsid w:val="00142816"/>
    <w:rsid w:val="00144F07"/>
    <w:rsid w:val="0014693A"/>
    <w:rsid w:val="00152F35"/>
    <w:rsid w:val="001549FF"/>
    <w:rsid w:val="00155349"/>
    <w:rsid w:val="00155BE9"/>
    <w:rsid w:val="001658FC"/>
    <w:rsid w:val="001723F7"/>
    <w:rsid w:val="00174390"/>
    <w:rsid w:val="00174DBA"/>
    <w:rsid w:val="00175FB1"/>
    <w:rsid w:val="00176BD9"/>
    <w:rsid w:val="00176C2A"/>
    <w:rsid w:val="001776A7"/>
    <w:rsid w:val="0018143E"/>
    <w:rsid w:val="001851B1"/>
    <w:rsid w:val="001916AE"/>
    <w:rsid w:val="0019364A"/>
    <w:rsid w:val="001942F1"/>
    <w:rsid w:val="00196320"/>
    <w:rsid w:val="001A33FD"/>
    <w:rsid w:val="001A3457"/>
    <w:rsid w:val="001A37A7"/>
    <w:rsid w:val="001A3ECD"/>
    <w:rsid w:val="001A523B"/>
    <w:rsid w:val="001C0371"/>
    <w:rsid w:val="001C03B6"/>
    <w:rsid w:val="001C3D3D"/>
    <w:rsid w:val="001C5ABC"/>
    <w:rsid w:val="001C71E1"/>
    <w:rsid w:val="001C7363"/>
    <w:rsid w:val="001C753B"/>
    <w:rsid w:val="001D09C2"/>
    <w:rsid w:val="001D22A2"/>
    <w:rsid w:val="001E0B6F"/>
    <w:rsid w:val="001E6266"/>
    <w:rsid w:val="001F147A"/>
    <w:rsid w:val="001F4F38"/>
    <w:rsid w:val="001F5BEB"/>
    <w:rsid w:val="001F668F"/>
    <w:rsid w:val="002062A3"/>
    <w:rsid w:val="00207023"/>
    <w:rsid w:val="002111F0"/>
    <w:rsid w:val="00212B38"/>
    <w:rsid w:val="0021474D"/>
    <w:rsid w:val="00214EF9"/>
    <w:rsid w:val="00217F8C"/>
    <w:rsid w:val="0022089C"/>
    <w:rsid w:val="00221062"/>
    <w:rsid w:val="00221B71"/>
    <w:rsid w:val="0022263B"/>
    <w:rsid w:val="00222833"/>
    <w:rsid w:val="00235B13"/>
    <w:rsid w:val="00237A58"/>
    <w:rsid w:val="0024003A"/>
    <w:rsid w:val="00242B20"/>
    <w:rsid w:val="00242D64"/>
    <w:rsid w:val="00244D64"/>
    <w:rsid w:val="00250A01"/>
    <w:rsid w:val="00253357"/>
    <w:rsid w:val="00257C5B"/>
    <w:rsid w:val="0026364E"/>
    <w:rsid w:val="002664A2"/>
    <w:rsid w:val="00266A2E"/>
    <w:rsid w:val="00270086"/>
    <w:rsid w:val="0027242D"/>
    <w:rsid w:val="00274D0F"/>
    <w:rsid w:val="0027689F"/>
    <w:rsid w:val="00281F36"/>
    <w:rsid w:val="0028270E"/>
    <w:rsid w:val="00285A2C"/>
    <w:rsid w:val="00287CD7"/>
    <w:rsid w:val="00293186"/>
    <w:rsid w:val="00294AFC"/>
    <w:rsid w:val="00296708"/>
    <w:rsid w:val="0029740D"/>
    <w:rsid w:val="002A01B1"/>
    <w:rsid w:val="002A1CD9"/>
    <w:rsid w:val="002A5FD9"/>
    <w:rsid w:val="002B11C4"/>
    <w:rsid w:val="002B2540"/>
    <w:rsid w:val="002B3753"/>
    <w:rsid w:val="002C144D"/>
    <w:rsid w:val="002C1758"/>
    <w:rsid w:val="002C2361"/>
    <w:rsid w:val="002C3DD5"/>
    <w:rsid w:val="002D1580"/>
    <w:rsid w:val="002D2B58"/>
    <w:rsid w:val="002D7DAD"/>
    <w:rsid w:val="002E3109"/>
    <w:rsid w:val="002E378B"/>
    <w:rsid w:val="002E3C22"/>
    <w:rsid w:val="002E4D34"/>
    <w:rsid w:val="002E580B"/>
    <w:rsid w:val="002F001A"/>
    <w:rsid w:val="002F3B4F"/>
    <w:rsid w:val="002F57AD"/>
    <w:rsid w:val="002F63F6"/>
    <w:rsid w:val="002F7FF0"/>
    <w:rsid w:val="003010CF"/>
    <w:rsid w:val="00303A42"/>
    <w:rsid w:val="00307346"/>
    <w:rsid w:val="003078DA"/>
    <w:rsid w:val="00313281"/>
    <w:rsid w:val="003146F8"/>
    <w:rsid w:val="003152F4"/>
    <w:rsid w:val="00320ED3"/>
    <w:rsid w:val="00322D46"/>
    <w:rsid w:val="00326070"/>
    <w:rsid w:val="00326683"/>
    <w:rsid w:val="00333C52"/>
    <w:rsid w:val="00335723"/>
    <w:rsid w:val="00335E93"/>
    <w:rsid w:val="0034313D"/>
    <w:rsid w:val="003445A1"/>
    <w:rsid w:val="00346859"/>
    <w:rsid w:val="00346A55"/>
    <w:rsid w:val="00347A1F"/>
    <w:rsid w:val="00353207"/>
    <w:rsid w:val="00353D2B"/>
    <w:rsid w:val="003554CD"/>
    <w:rsid w:val="0035587A"/>
    <w:rsid w:val="00356401"/>
    <w:rsid w:val="00357262"/>
    <w:rsid w:val="0036025D"/>
    <w:rsid w:val="003663EC"/>
    <w:rsid w:val="00370C5D"/>
    <w:rsid w:val="0037105E"/>
    <w:rsid w:val="003712DA"/>
    <w:rsid w:val="00376AEB"/>
    <w:rsid w:val="00377C7D"/>
    <w:rsid w:val="0038044B"/>
    <w:rsid w:val="00380843"/>
    <w:rsid w:val="00382BEA"/>
    <w:rsid w:val="00383F19"/>
    <w:rsid w:val="00384411"/>
    <w:rsid w:val="00385E02"/>
    <w:rsid w:val="00386209"/>
    <w:rsid w:val="00386C82"/>
    <w:rsid w:val="00387910"/>
    <w:rsid w:val="00390023"/>
    <w:rsid w:val="0039277E"/>
    <w:rsid w:val="00392EFE"/>
    <w:rsid w:val="00397761"/>
    <w:rsid w:val="00397DCC"/>
    <w:rsid w:val="003A35F8"/>
    <w:rsid w:val="003A5C89"/>
    <w:rsid w:val="003A62E8"/>
    <w:rsid w:val="003A7F69"/>
    <w:rsid w:val="003B33DD"/>
    <w:rsid w:val="003B4866"/>
    <w:rsid w:val="003C0928"/>
    <w:rsid w:val="003C1934"/>
    <w:rsid w:val="003C737F"/>
    <w:rsid w:val="003D65DF"/>
    <w:rsid w:val="003D787D"/>
    <w:rsid w:val="003E1546"/>
    <w:rsid w:val="003E162B"/>
    <w:rsid w:val="003E7615"/>
    <w:rsid w:val="003E7D09"/>
    <w:rsid w:val="003F108F"/>
    <w:rsid w:val="003F11D4"/>
    <w:rsid w:val="003F4D4C"/>
    <w:rsid w:val="003F5037"/>
    <w:rsid w:val="00400ABB"/>
    <w:rsid w:val="0040116C"/>
    <w:rsid w:val="004018BE"/>
    <w:rsid w:val="0040585B"/>
    <w:rsid w:val="00414B8D"/>
    <w:rsid w:val="004258C3"/>
    <w:rsid w:val="00425A09"/>
    <w:rsid w:val="0042633E"/>
    <w:rsid w:val="00426B8E"/>
    <w:rsid w:val="004278C4"/>
    <w:rsid w:val="00431B97"/>
    <w:rsid w:val="00432351"/>
    <w:rsid w:val="0044301A"/>
    <w:rsid w:val="00445703"/>
    <w:rsid w:val="00445C5C"/>
    <w:rsid w:val="00446B5A"/>
    <w:rsid w:val="00450188"/>
    <w:rsid w:val="00450BB3"/>
    <w:rsid w:val="00452CED"/>
    <w:rsid w:val="00454D1C"/>
    <w:rsid w:val="00455127"/>
    <w:rsid w:val="00455550"/>
    <w:rsid w:val="00455EAC"/>
    <w:rsid w:val="004565C1"/>
    <w:rsid w:val="00461644"/>
    <w:rsid w:val="0046651F"/>
    <w:rsid w:val="00466D4D"/>
    <w:rsid w:val="00472CA9"/>
    <w:rsid w:val="0047302A"/>
    <w:rsid w:val="0047496E"/>
    <w:rsid w:val="00475CC4"/>
    <w:rsid w:val="00477EB4"/>
    <w:rsid w:val="00480DFB"/>
    <w:rsid w:val="00483F98"/>
    <w:rsid w:val="004840C4"/>
    <w:rsid w:val="004841BB"/>
    <w:rsid w:val="00484CFD"/>
    <w:rsid w:val="00485255"/>
    <w:rsid w:val="00485C48"/>
    <w:rsid w:val="00487E24"/>
    <w:rsid w:val="004901A2"/>
    <w:rsid w:val="004915E8"/>
    <w:rsid w:val="00492AA6"/>
    <w:rsid w:val="00493119"/>
    <w:rsid w:val="004A11F7"/>
    <w:rsid w:val="004A5C4B"/>
    <w:rsid w:val="004A5E91"/>
    <w:rsid w:val="004A637F"/>
    <w:rsid w:val="004B355A"/>
    <w:rsid w:val="004B5E2E"/>
    <w:rsid w:val="004B64CE"/>
    <w:rsid w:val="004B68D2"/>
    <w:rsid w:val="004B7E3B"/>
    <w:rsid w:val="004C29DD"/>
    <w:rsid w:val="004C5495"/>
    <w:rsid w:val="004D1D90"/>
    <w:rsid w:val="004D238F"/>
    <w:rsid w:val="004D5E42"/>
    <w:rsid w:val="004D646A"/>
    <w:rsid w:val="004E0C58"/>
    <w:rsid w:val="004F1A0C"/>
    <w:rsid w:val="004F3821"/>
    <w:rsid w:val="004F4289"/>
    <w:rsid w:val="005141AD"/>
    <w:rsid w:val="00516BF6"/>
    <w:rsid w:val="00523EC5"/>
    <w:rsid w:val="005258D1"/>
    <w:rsid w:val="005261D4"/>
    <w:rsid w:val="00533F64"/>
    <w:rsid w:val="00534B8C"/>
    <w:rsid w:val="0054243F"/>
    <w:rsid w:val="005479AD"/>
    <w:rsid w:val="00550091"/>
    <w:rsid w:val="0055066A"/>
    <w:rsid w:val="00552E05"/>
    <w:rsid w:val="00552E15"/>
    <w:rsid w:val="005531CC"/>
    <w:rsid w:val="005540D4"/>
    <w:rsid w:val="00554881"/>
    <w:rsid w:val="0055495D"/>
    <w:rsid w:val="00563C2B"/>
    <w:rsid w:val="00563C8C"/>
    <w:rsid w:val="005652EA"/>
    <w:rsid w:val="00565ABA"/>
    <w:rsid w:val="0057454A"/>
    <w:rsid w:val="00583622"/>
    <w:rsid w:val="00583763"/>
    <w:rsid w:val="005920A5"/>
    <w:rsid w:val="005926D7"/>
    <w:rsid w:val="00592EC8"/>
    <w:rsid w:val="00594E5D"/>
    <w:rsid w:val="00596BFD"/>
    <w:rsid w:val="005978EC"/>
    <w:rsid w:val="005A01E5"/>
    <w:rsid w:val="005A107F"/>
    <w:rsid w:val="005A397E"/>
    <w:rsid w:val="005A74E4"/>
    <w:rsid w:val="005B2B00"/>
    <w:rsid w:val="005B3E74"/>
    <w:rsid w:val="005B56C0"/>
    <w:rsid w:val="005C4695"/>
    <w:rsid w:val="005C6D0D"/>
    <w:rsid w:val="005D12B6"/>
    <w:rsid w:val="005D55BC"/>
    <w:rsid w:val="005D5C10"/>
    <w:rsid w:val="005E2495"/>
    <w:rsid w:val="005E342C"/>
    <w:rsid w:val="005E5AE2"/>
    <w:rsid w:val="005F0A3E"/>
    <w:rsid w:val="005F0E36"/>
    <w:rsid w:val="005F187B"/>
    <w:rsid w:val="005F29A3"/>
    <w:rsid w:val="005F69B8"/>
    <w:rsid w:val="005F79C2"/>
    <w:rsid w:val="00601DBE"/>
    <w:rsid w:val="00602E7C"/>
    <w:rsid w:val="00603477"/>
    <w:rsid w:val="0060709E"/>
    <w:rsid w:val="00610D81"/>
    <w:rsid w:val="00610DCC"/>
    <w:rsid w:val="00612DC0"/>
    <w:rsid w:val="00617F43"/>
    <w:rsid w:val="00622002"/>
    <w:rsid w:val="00622583"/>
    <w:rsid w:val="0062286A"/>
    <w:rsid w:val="00625328"/>
    <w:rsid w:val="00625A50"/>
    <w:rsid w:val="00632E46"/>
    <w:rsid w:val="00634055"/>
    <w:rsid w:val="006349BE"/>
    <w:rsid w:val="00637550"/>
    <w:rsid w:val="00650DAB"/>
    <w:rsid w:val="0065387C"/>
    <w:rsid w:val="0065458B"/>
    <w:rsid w:val="006566DB"/>
    <w:rsid w:val="00671643"/>
    <w:rsid w:val="006725A7"/>
    <w:rsid w:val="00673CFE"/>
    <w:rsid w:val="00673D0F"/>
    <w:rsid w:val="00675BA5"/>
    <w:rsid w:val="00684719"/>
    <w:rsid w:val="00685D97"/>
    <w:rsid w:val="00686C26"/>
    <w:rsid w:val="00687447"/>
    <w:rsid w:val="00691289"/>
    <w:rsid w:val="00691959"/>
    <w:rsid w:val="006936CF"/>
    <w:rsid w:val="00693B3A"/>
    <w:rsid w:val="006A7D63"/>
    <w:rsid w:val="006A7FE3"/>
    <w:rsid w:val="006B1383"/>
    <w:rsid w:val="006B1E28"/>
    <w:rsid w:val="006B2DD7"/>
    <w:rsid w:val="006B2EB0"/>
    <w:rsid w:val="006B4707"/>
    <w:rsid w:val="006C0D2D"/>
    <w:rsid w:val="006C1867"/>
    <w:rsid w:val="006C3AA3"/>
    <w:rsid w:val="006D5E21"/>
    <w:rsid w:val="006E3EE4"/>
    <w:rsid w:val="006E672D"/>
    <w:rsid w:val="006F3D5B"/>
    <w:rsid w:val="006F3D9A"/>
    <w:rsid w:val="006F50AC"/>
    <w:rsid w:val="006F7827"/>
    <w:rsid w:val="00704A89"/>
    <w:rsid w:val="0070631D"/>
    <w:rsid w:val="007150EE"/>
    <w:rsid w:val="0071661E"/>
    <w:rsid w:val="007166A7"/>
    <w:rsid w:val="00717E8C"/>
    <w:rsid w:val="00723F5C"/>
    <w:rsid w:val="007257B8"/>
    <w:rsid w:val="007276D5"/>
    <w:rsid w:val="007332E5"/>
    <w:rsid w:val="007404B0"/>
    <w:rsid w:val="00741171"/>
    <w:rsid w:val="0074220F"/>
    <w:rsid w:val="00744F71"/>
    <w:rsid w:val="00745D78"/>
    <w:rsid w:val="007524E4"/>
    <w:rsid w:val="0075362F"/>
    <w:rsid w:val="007552B6"/>
    <w:rsid w:val="00757AEE"/>
    <w:rsid w:val="0076079D"/>
    <w:rsid w:val="00761347"/>
    <w:rsid w:val="007655A6"/>
    <w:rsid w:val="00765C8C"/>
    <w:rsid w:val="007674C1"/>
    <w:rsid w:val="00770C7C"/>
    <w:rsid w:val="007735B8"/>
    <w:rsid w:val="00773835"/>
    <w:rsid w:val="0077391A"/>
    <w:rsid w:val="00777251"/>
    <w:rsid w:val="00781D8C"/>
    <w:rsid w:val="007828F5"/>
    <w:rsid w:val="007839B6"/>
    <w:rsid w:val="00783A77"/>
    <w:rsid w:val="00785643"/>
    <w:rsid w:val="00786624"/>
    <w:rsid w:val="0079053C"/>
    <w:rsid w:val="00790F8D"/>
    <w:rsid w:val="007937C8"/>
    <w:rsid w:val="00794EA1"/>
    <w:rsid w:val="00797459"/>
    <w:rsid w:val="007977F5"/>
    <w:rsid w:val="007A121D"/>
    <w:rsid w:val="007A203B"/>
    <w:rsid w:val="007A30CD"/>
    <w:rsid w:val="007A3469"/>
    <w:rsid w:val="007A70CC"/>
    <w:rsid w:val="007B1319"/>
    <w:rsid w:val="007B1368"/>
    <w:rsid w:val="007B1894"/>
    <w:rsid w:val="007B2254"/>
    <w:rsid w:val="007B4566"/>
    <w:rsid w:val="007B5A25"/>
    <w:rsid w:val="007B5AAF"/>
    <w:rsid w:val="007B64DF"/>
    <w:rsid w:val="007C1CE9"/>
    <w:rsid w:val="007C3190"/>
    <w:rsid w:val="007C3385"/>
    <w:rsid w:val="007C42F8"/>
    <w:rsid w:val="007C4866"/>
    <w:rsid w:val="007C50F7"/>
    <w:rsid w:val="007C67F5"/>
    <w:rsid w:val="007D01FF"/>
    <w:rsid w:val="007D1D8B"/>
    <w:rsid w:val="007D2177"/>
    <w:rsid w:val="007D2E65"/>
    <w:rsid w:val="007D3CB8"/>
    <w:rsid w:val="007D45E7"/>
    <w:rsid w:val="007D5D0C"/>
    <w:rsid w:val="007D7013"/>
    <w:rsid w:val="007D7FDF"/>
    <w:rsid w:val="007E1233"/>
    <w:rsid w:val="007F23FD"/>
    <w:rsid w:val="007F2D7A"/>
    <w:rsid w:val="007F3B8A"/>
    <w:rsid w:val="007F65DE"/>
    <w:rsid w:val="00802B9F"/>
    <w:rsid w:val="00803102"/>
    <w:rsid w:val="00803ABF"/>
    <w:rsid w:val="00804536"/>
    <w:rsid w:val="00806FB7"/>
    <w:rsid w:val="00807359"/>
    <w:rsid w:val="00812508"/>
    <w:rsid w:val="00815909"/>
    <w:rsid w:val="0081597E"/>
    <w:rsid w:val="00815B35"/>
    <w:rsid w:val="0081630E"/>
    <w:rsid w:val="00817DB1"/>
    <w:rsid w:val="0082012D"/>
    <w:rsid w:val="00827BA1"/>
    <w:rsid w:val="00827DC7"/>
    <w:rsid w:val="008326D9"/>
    <w:rsid w:val="00832D3E"/>
    <w:rsid w:val="0083412C"/>
    <w:rsid w:val="00844AAA"/>
    <w:rsid w:val="0084516C"/>
    <w:rsid w:val="0084654C"/>
    <w:rsid w:val="00847C4E"/>
    <w:rsid w:val="00847D0A"/>
    <w:rsid w:val="00850D02"/>
    <w:rsid w:val="00853C2B"/>
    <w:rsid w:val="00862703"/>
    <w:rsid w:val="00862C88"/>
    <w:rsid w:val="00864056"/>
    <w:rsid w:val="00865C6A"/>
    <w:rsid w:val="0087519B"/>
    <w:rsid w:val="00875285"/>
    <w:rsid w:val="008776F0"/>
    <w:rsid w:val="00877A26"/>
    <w:rsid w:val="00881191"/>
    <w:rsid w:val="008839D5"/>
    <w:rsid w:val="008840FB"/>
    <w:rsid w:val="00886D2C"/>
    <w:rsid w:val="00892D80"/>
    <w:rsid w:val="00894330"/>
    <w:rsid w:val="00895B4B"/>
    <w:rsid w:val="008A4B27"/>
    <w:rsid w:val="008A5195"/>
    <w:rsid w:val="008A6ADF"/>
    <w:rsid w:val="008B00C5"/>
    <w:rsid w:val="008B06EA"/>
    <w:rsid w:val="008B3CEC"/>
    <w:rsid w:val="008C027D"/>
    <w:rsid w:val="008C5B01"/>
    <w:rsid w:val="008C77D8"/>
    <w:rsid w:val="008C7BCF"/>
    <w:rsid w:val="008D17A8"/>
    <w:rsid w:val="008D4EA5"/>
    <w:rsid w:val="008D549B"/>
    <w:rsid w:val="008D78A0"/>
    <w:rsid w:val="008D7FFC"/>
    <w:rsid w:val="008E6A6A"/>
    <w:rsid w:val="008E738C"/>
    <w:rsid w:val="008F4A20"/>
    <w:rsid w:val="008F50F8"/>
    <w:rsid w:val="008F523D"/>
    <w:rsid w:val="009009E6"/>
    <w:rsid w:val="0090130F"/>
    <w:rsid w:val="009018D6"/>
    <w:rsid w:val="009033B8"/>
    <w:rsid w:val="00904536"/>
    <w:rsid w:val="00906B21"/>
    <w:rsid w:val="0091630B"/>
    <w:rsid w:val="00917FE5"/>
    <w:rsid w:val="00920D2E"/>
    <w:rsid w:val="009247C8"/>
    <w:rsid w:val="00932245"/>
    <w:rsid w:val="0093795F"/>
    <w:rsid w:val="009401D6"/>
    <w:rsid w:val="00942316"/>
    <w:rsid w:val="0094257F"/>
    <w:rsid w:val="009432B6"/>
    <w:rsid w:val="0094538A"/>
    <w:rsid w:val="0094741F"/>
    <w:rsid w:val="00951763"/>
    <w:rsid w:val="00952091"/>
    <w:rsid w:val="009559FF"/>
    <w:rsid w:val="00961D99"/>
    <w:rsid w:val="00964204"/>
    <w:rsid w:val="00965982"/>
    <w:rsid w:val="0096757D"/>
    <w:rsid w:val="00967C55"/>
    <w:rsid w:val="009726DF"/>
    <w:rsid w:val="0097449A"/>
    <w:rsid w:val="009818C5"/>
    <w:rsid w:val="009819F5"/>
    <w:rsid w:val="00982F7A"/>
    <w:rsid w:val="00994B77"/>
    <w:rsid w:val="00996C25"/>
    <w:rsid w:val="009A0CF4"/>
    <w:rsid w:val="009A19FF"/>
    <w:rsid w:val="009A337F"/>
    <w:rsid w:val="009A647D"/>
    <w:rsid w:val="009A7EF7"/>
    <w:rsid w:val="009B2174"/>
    <w:rsid w:val="009B245C"/>
    <w:rsid w:val="009B2C83"/>
    <w:rsid w:val="009B35F2"/>
    <w:rsid w:val="009B3AE5"/>
    <w:rsid w:val="009B5B84"/>
    <w:rsid w:val="009C059A"/>
    <w:rsid w:val="009C0672"/>
    <w:rsid w:val="009C0875"/>
    <w:rsid w:val="009C0BD8"/>
    <w:rsid w:val="009C6134"/>
    <w:rsid w:val="009D0E82"/>
    <w:rsid w:val="009D1E1B"/>
    <w:rsid w:val="009D25C7"/>
    <w:rsid w:val="009D2ED9"/>
    <w:rsid w:val="009D4265"/>
    <w:rsid w:val="009D64B1"/>
    <w:rsid w:val="009D6A4E"/>
    <w:rsid w:val="009D6DE2"/>
    <w:rsid w:val="009D7A25"/>
    <w:rsid w:val="009E39B9"/>
    <w:rsid w:val="009E3E15"/>
    <w:rsid w:val="009F1B0A"/>
    <w:rsid w:val="009F23C8"/>
    <w:rsid w:val="009F622F"/>
    <w:rsid w:val="00A01339"/>
    <w:rsid w:val="00A0367D"/>
    <w:rsid w:val="00A06389"/>
    <w:rsid w:val="00A10814"/>
    <w:rsid w:val="00A11E4F"/>
    <w:rsid w:val="00A12CEF"/>
    <w:rsid w:val="00A15DF6"/>
    <w:rsid w:val="00A169F0"/>
    <w:rsid w:val="00A16C8C"/>
    <w:rsid w:val="00A21AE6"/>
    <w:rsid w:val="00A22016"/>
    <w:rsid w:val="00A2282F"/>
    <w:rsid w:val="00A23455"/>
    <w:rsid w:val="00A24D56"/>
    <w:rsid w:val="00A31E37"/>
    <w:rsid w:val="00A3325B"/>
    <w:rsid w:val="00A35A29"/>
    <w:rsid w:val="00A37E97"/>
    <w:rsid w:val="00A410DB"/>
    <w:rsid w:val="00A4150E"/>
    <w:rsid w:val="00A427AC"/>
    <w:rsid w:val="00A4523E"/>
    <w:rsid w:val="00A45A38"/>
    <w:rsid w:val="00A47528"/>
    <w:rsid w:val="00A47C90"/>
    <w:rsid w:val="00A47E23"/>
    <w:rsid w:val="00A52765"/>
    <w:rsid w:val="00A543BD"/>
    <w:rsid w:val="00A63428"/>
    <w:rsid w:val="00A637E5"/>
    <w:rsid w:val="00A6774A"/>
    <w:rsid w:val="00A81F07"/>
    <w:rsid w:val="00A91039"/>
    <w:rsid w:val="00A93053"/>
    <w:rsid w:val="00A93ECA"/>
    <w:rsid w:val="00A9623C"/>
    <w:rsid w:val="00A97572"/>
    <w:rsid w:val="00AA0439"/>
    <w:rsid w:val="00AA145D"/>
    <w:rsid w:val="00AA1750"/>
    <w:rsid w:val="00AA1A74"/>
    <w:rsid w:val="00AA26A0"/>
    <w:rsid w:val="00AA31CA"/>
    <w:rsid w:val="00AA68E5"/>
    <w:rsid w:val="00AA7FEB"/>
    <w:rsid w:val="00AB3EA7"/>
    <w:rsid w:val="00AB44E4"/>
    <w:rsid w:val="00AC65DF"/>
    <w:rsid w:val="00AC79C4"/>
    <w:rsid w:val="00AD1C30"/>
    <w:rsid w:val="00AD2FBC"/>
    <w:rsid w:val="00AD5297"/>
    <w:rsid w:val="00AD5D7D"/>
    <w:rsid w:val="00AE384F"/>
    <w:rsid w:val="00AE5497"/>
    <w:rsid w:val="00AE67CA"/>
    <w:rsid w:val="00AF0B00"/>
    <w:rsid w:val="00B02E65"/>
    <w:rsid w:val="00B03119"/>
    <w:rsid w:val="00B044EC"/>
    <w:rsid w:val="00B074AE"/>
    <w:rsid w:val="00B07AAA"/>
    <w:rsid w:val="00B11760"/>
    <w:rsid w:val="00B117A1"/>
    <w:rsid w:val="00B142ED"/>
    <w:rsid w:val="00B14454"/>
    <w:rsid w:val="00B1528A"/>
    <w:rsid w:val="00B21806"/>
    <w:rsid w:val="00B26422"/>
    <w:rsid w:val="00B2744B"/>
    <w:rsid w:val="00B32A90"/>
    <w:rsid w:val="00B33DE5"/>
    <w:rsid w:val="00B342D7"/>
    <w:rsid w:val="00B37A6C"/>
    <w:rsid w:val="00B455C2"/>
    <w:rsid w:val="00B5055A"/>
    <w:rsid w:val="00B5200A"/>
    <w:rsid w:val="00B52B84"/>
    <w:rsid w:val="00B55C41"/>
    <w:rsid w:val="00B56110"/>
    <w:rsid w:val="00B5618E"/>
    <w:rsid w:val="00B60E0C"/>
    <w:rsid w:val="00B67220"/>
    <w:rsid w:val="00B67CBF"/>
    <w:rsid w:val="00B67E62"/>
    <w:rsid w:val="00B70BA7"/>
    <w:rsid w:val="00B760C7"/>
    <w:rsid w:val="00B77056"/>
    <w:rsid w:val="00B801AA"/>
    <w:rsid w:val="00B82211"/>
    <w:rsid w:val="00B83048"/>
    <w:rsid w:val="00B9315F"/>
    <w:rsid w:val="00B93AA9"/>
    <w:rsid w:val="00B948E5"/>
    <w:rsid w:val="00BA284E"/>
    <w:rsid w:val="00BB0113"/>
    <w:rsid w:val="00BB0F4C"/>
    <w:rsid w:val="00BB5739"/>
    <w:rsid w:val="00BB6A74"/>
    <w:rsid w:val="00BB6B9F"/>
    <w:rsid w:val="00BB708E"/>
    <w:rsid w:val="00BC163D"/>
    <w:rsid w:val="00BC296D"/>
    <w:rsid w:val="00BC3E73"/>
    <w:rsid w:val="00BC3F99"/>
    <w:rsid w:val="00BC4ED6"/>
    <w:rsid w:val="00BC55C3"/>
    <w:rsid w:val="00BC78A2"/>
    <w:rsid w:val="00BD339C"/>
    <w:rsid w:val="00BD52EC"/>
    <w:rsid w:val="00BD76B0"/>
    <w:rsid w:val="00BD79E8"/>
    <w:rsid w:val="00BE0DF0"/>
    <w:rsid w:val="00BE2228"/>
    <w:rsid w:val="00BE3EEC"/>
    <w:rsid w:val="00BE6F82"/>
    <w:rsid w:val="00BE7CB8"/>
    <w:rsid w:val="00BF19B4"/>
    <w:rsid w:val="00BF3B6E"/>
    <w:rsid w:val="00BF7088"/>
    <w:rsid w:val="00BF771D"/>
    <w:rsid w:val="00C0026F"/>
    <w:rsid w:val="00C00FC7"/>
    <w:rsid w:val="00C042E6"/>
    <w:rsid w:val="00C04BA7"/>
    <w:rsid w:val="00C05BC7"/>
    <w:rsid w:val="00C07B33"/>
    <w:rsid w:val="00C1041F"/>
    <w:rsid w:val="00C15359"/>
    <w:rsid w:val="00C16049"/>
    <w:rsid w:val="00C16F8F"/>
    <w:rsid w:val="00C17537"/>
    <w:rsid w:val="00C2019E"/>
    <w:rsid w:val="00C21101"/>
    <w:rsid w:val="00C2117B"/>
    <w:rsid w:val="00C22D1C"/>
    <w:rsid w:val="00C31B98"/>
    <w:rsid w:val="00C332F6"/>
    <w:rsid w:val="00C3480E"/>
    <w:rsid w:val="00C3679E"/>
    <w:rsid w:val="00C36998"/>
    <w:rsid w:val="00C40974"/>
    <w:rsid w:val="00C4175E"/>
    <w:rsid w:val="00C4742D"/>
    <w:rsid w:val="00C524B3"/>
    <w:rsid w:val="00C55AA2"/>
    <w:rsid w:val="00C55E7C"/>
    <w:rsid w:val="00C55FCE"/>
    <w:rsid w:val="00C60C3D"/>
    <w:rsid w:val="00C61AFA"/>
    <w:rsid w:val="00C61E42"/>
    <w:rsid w:val="00C620C3"/>
    <w:rsid w:val="00C623A3"/>
    <w:rsid w:val="00C62B60"/>
    <w:rsid w:val="00C6402F"/>
    <w:rsid w:val="00C71237"/>
    <w:rsid w:val="00C75AD8"/>
    <w:rsid w:val="00C75D7B"/>
    <w:rsid w:val="00C929EC"/>
    <w:rsid w:val="00C932EF"/>
    <w:rsid w:val="00C93FC4"/>
    <w:rsid w:val="00C9795A"/>
    <w:rsid w:val="00C97B35"/>
    <w:rsid w:val="00CA0081"/>
    <w:rsid w:val="00CA3398"/>
    <w:rsid w:val="00CA56E3"/>
    <w:rsid w:val="00CB2D82"/>
    <w:rsid w:val="00CB2DBA"/>
    <w:rsid w:val="00CB4770"/>
    <w:rsid w:val="00CB5EAB"/>
    <w:rsid w:val="00CB6E88"/>
    <w:rsid w:val="00CC0039"/>
    <w:rsid w:val="00CC2C96"/>
    <w:rsid w:val="00CC3F18"/>
    <w:rsid w:val="00CC52BE"/>
    <w:rsid w:val="00CC6116"/>
    <w:rsid w:val="00CD5330"/>
    <w:rsid w:val="00CD5A41"/>
    <w:rsid w:val="00CD7E56"/>
    <w:rsid w:val="00CE5852"/>
    <w:rsid w:val="00CE6F86"/>
    <w:rsid w:val="00CF036D"/>
    <w:rsid w:val="00CF62E4"/>
    <w:rsid w:val="00CF765F"/>
    <w:rsid w:val="00D0058B"/>
    <w:rsid w:val="00D00DFB"/>
    <w:rsid w:val="00D01EC7"/>
    <w:rsid w:val="00D029F5"/>
    <w:rsid w:val="00D0333E"/>
    <w:rsid w:val="00D036BA"/>
    <w:rsid w:val="00D14A56"/>
    <w:rsid w:val="00D1697B"/>
    <w:rsid w:val="00D17113"/>
    <w:rsid w:val="00D21758"/>
    <w:rsid w:val="00D22416"/>
    <w:rsid w:val="00D22807"/>
    <w:rsid w:val="00D2349D"/>
    <w:rsid w:val="00D23B34"/>
    <w:rsid w:val="00D24AFD"/>
    <w:rsid w:val="00D27112"/>
    <w:rsid w:val="00D2741C"/>
    <w:rsid w:val="00D3506D"/>
    <w:rsid w:val="00D40866"/>
    <w:rsid w:val="00D42A4C"/>
    <w:rsid w:val="00D507F0"/>
    <w:rsid w:val="00D53747"/>
    <w:rsid w:val="00D54E93"/>
    <w:rsid w:val="00D55170"/>
    <w:rsid w:val="00D56A6B"/>
    <w:rsid w:val="00D57FF7"/>
    <w:rsid w:val="00D61BED"/>
    <w:rsid w:val="00D636E1"/>
    <w:rsid w:val="00D64481"/>
    <w:rsid w:val="00D674B3"/>
    <w:rsid w:val="00D70CE2"/>
    <w:rsid w:val="00D71F75"/>
    <w:rsid w:val="00D72024"/>
    <w:rsid w:val="00D7293D"/>
    <w:rsid w:val="00D752E3"/>
    <w:rsid w:val="00D7623B"/>
    <w:rsid w:val="00D76351"/>
    <w:rsid w:val="00D837C4"/>
    <w:rsid w:val="00D84F21"/>
    <w:rsid w:val="00D85135"/>
    <w:rsid w:val="00D86477"/>
    <w:rsid w:val="00D928CA"/>
    <w:rsid w:val="00DA1A93"/>
    <w:rsid w:val="00DA1B36"/>
    <w:rsid w:val="00DA531C"/>
    <w:rsid w:val="00DA66B2"/>
    <w:rsid w:val="00DA72D4"/>
    <w:rsid w:val="00DB06F0"/>
    <w:rsid w:val="00DB0D2D"/>
    <w:rsid w:val="00DB28E2"/>
    <w:rsid w:val="00DB619E"/>
    <w:rsid w:val="00DC19C9"/>
    <w:rsid w:val="00DC611A"/>
    <w:rsid w:val="00DC7A85"/>
    <w:rsid w:val="00DD123F"/>
    <w:rsid w:val="00DD22AC"/>
    <w:rsid w:val="00DD2D11"/>
    <w:rsid w:val="00DD3BAE"/>
    <w:rsid w:val="00DD4E07"/>
    <w:rsid w:val="00DE6405"/>
    <w:rsid w:val="00DF0CB5"/>
    <w:rsid w:val="00DF4CBE"/>
    <w:rsid w:val="00DF5211"/>
    <w:rsid w:val="00DF56B8"/>
    <w:rsid w:val="00DF5ADC"/>
    <w:rsid w:val="00E00CD8"/>
    <w:rsid w:val="00E0106B"/>
    <w:rsid w:val="00E029DD"/>
    <w:rsid w:val="00E0786C"/>
    <w:rsid w:val="00E07A2F"/>
    <w:rsid w:val="00E12E37"/>
    <w:rsid w:val="00E13FA3"/>
    <w:rsid w:val="00E17E4A"/>
    <w:rsid w:val="00E202FA"/>
    <w:rsid w:val="00E20335"/>
    <w:rsid w:val="00E20AAA"/>
    <w:rsid w:val="00E20EC7"/>
    <w:rsid w:val="00E20EFB"/>
    <w:rsid w:val="00E2491C"/>
    <w:rsid w:val="00E27D6D"/>
    <w:rsid w:val="00E30CEA"/>
    <w:rsid w:val="00E33B67"/>
    <w:rsid w:val="00E33C1C"/>
    <w:rsid w:val="00E3505F"/>
    <w:rsid w:val="00E3553C"/>
    <w:rsid w:val="00E36C8C"/>
    <w:rsid w:val="00E416DF"/>
    <w:rsid w:val="00E44B49"/>
    <w:rsid w:val="00E47642"/>
    <w:rsid w:val="00E4766E"/>
    <w:rsid w:val="00E50939"/>
    <w:rsid w:val="00E50FC8"/>
    <w:rsid w:val="00E5330A"/>
    <w:rsid w:val="00E55E9F"/>
    <w:rsid w:val="00E65830"/>
    <w:rsid w:val="00E67638"/>
    <w:rsid w:val="00E70931"/>
    <w:rsid w:val="00E72A0A"/>
    <w:rsid w:val="00E72D67"/>
    <w:rsid w:val="00E74BBF"/>
    <w:rsid w:val="00E83B4B"/>
    <w:rsid w:val="00E85DC0"/>
    <w:rsid w:val="00E864B3"/>
    <w:rsid w:val="00E9091F"/>
    <w:rsid w:val="00E934EA"/>
    <w:rsid w:val="00E96B92"/>
    <w:rsid w:val="00E974C7"/>
    <w:rsid w:val="00EA48A1"/>
    <w:rsid w:val="00EA56C0"/>
    <w:rsid w:val="00EB391A"/>
    <w:rsid w:val="00EB4F96"/>
    <w:rsid w:val="00EB5B64"/>
    <w:rsid w:val="00EB6183"/>
    <w:rsid w:val="00EB6CE2"/>
    <w:rsid w:val="00EB6FB2"/>
    <w:rsid w:val="00EB73AE"/>
    <w:rsid w:val="00EC155C"/>
    <w:rsid w:val="00EC175D"/>
    <w:rsid w:val="00EC2D6A"/>
    <w:rsid w:val="00EC34D4"/>
    <w:rsid w:val="00EC7681"/>
    <w:rsid w:val="00ED0883"/>
    <w:rsid w:val="00ED1192"/>
    <w:rsid w:val="00ED6316"/>
    <w:rsid w:val="00ED6DD3"/>
    <w:rsid w:val="00EE1275"/>
    <w:rsid w:val="00EE4997"/>
    <w:rsid w:val="00EF5E12"/>
    <w:rsid w:val="00EF7D11"/>
    <w:rsid w:val="00F01E0B"/>
    <w:rsid w:val="00F02A98"/>
    <w:rsid w:val="00F06F4F"/>
    <w:rsid w:val="00F10355"/>
    <w:rsid w:val="00F103FD"/>
    <w:rsid w:val="00F15BAB"/>
    <w:rsid w:val="00F1665F"/>
    <w:rsid w:val="00F17C76"/>
    <w:rsid w:val="00F2470D"/>
    <w:rsid w:val="00F24846"/>
    <w:rsid w:val="00F24EA8"/>
    <w:rsid w:val="00F26CDB"/>
    <w:rsid w:val="00F33BA4"/>
    <w:rsid w:val="00F42C58"/>
    <w:rsid w:val="00F42E38"/>
    <w:rsid w:val="00F42F82"/>
    <w:rsid w:val="00F45EEF"/>
    <w:rsid w:val="00F464DA"/>
    <w:rsid w:val="00F46DFC"/>
    <w:rsid w:val="00F473A4"/>
    <w:rsid w:val="00F51F35"/>
    <w:rsid w:val="00F567EA"/>
    <w:rsid w:val="00F56984"/>
    <w:rsid w:val="00F615E9"/>
    <w:rsid w:val="00F64A54"/>
    <w:rsid w:val="00F65E14"/>
    <w:rsid w:val="00F77133"/>
    <w:rsid w:val="00F8364C"/>
    <w:rsid w:val="00F83746"/>
    <w:rsid w:val="00F84C6D"/>
    <w:rsid w:val="00F857B0"/>
    <w:rsid w:val="00F862F1"/>
    <w:rsid w:val="00F90496"/>
    <w:rsid w:val="00F929D3"/>
    <w:rsid w:val="00F96A4C"/>
    <w:rsid w:val="00FA0DD5"/>
    <w:rsid w:val="00FA1C45"/>
    <w:rsid w:val="00FA3A11"/>
    <w:rsid w:val="00FA5CCC"/>
    <w:rsid w:val="00FB3219"/>
    <w:rsid w:val="00FB3344"/>
    <w:rsid w:val="00FB5DCD"/>
    <w:rsid w:val="00FC12C2"/>
    <w:rsid w:val="00FC3062"/>
    <w:rsid w:val="00FC4EDC"/>
    <w:rsid w:val="00FC66F4"/>
    <w:rsid w:val="00FC77A3"/>
    <w:rsid w:val="00FD108A"/>
    <w:rsid w:val="00FD44DE"/>
    <w:rsid w:val="00FD62F7"/>
    <w:rsid w:val="00FD7C6D"/>
    <w:rsid w:val="00FE0E56"/>
    <w:rsid w:val="00FE7312"/>
    <w:rsid w:val="00FF0200"/>
    <w:rsid w:val="00FF6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FA1AAB-5010-4F05-B608-FCA85C0DB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napToGrid w:val="0"/>
      <w:spacing w:line="280" w:lineRule="atLeast"/>
    </w:pPr>
    <w:rPr>
      <w:rFonts w:ascii="Arial" w:eastAsia="標楷體" w:hAnsi="Arial"/>
      <w:kern w:val="2"/>
      <w:sz w:val="18"/>
      <w:szCs w:val="24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after="60"/>
      <w:outlineLvl w:val="0"/>
    </w:pPr>
    <w:rPr>
      <w:b/>
      <w:bCs/>
      <w:kern w:val="52"/>
      <w:sz w:val="22"/>
      <w:szCs w:val="52"/>
    </w:rPr>
  </w:style>
  <w:style w:type="paragraph" w:styleId="2">
    <w:name w:val="heading 2"/>
    <w:basedOn w:val="a"/>
    <w:next w:val="a"/>
    <w:qFormat/>
    <w:pPr>
      <w:keepNext/>
      <w:spacing w:after="60"/>
      <w:outlineLvl w:val="1"/>
    </w:pPr>
    <w:rPr>
      <w:b/>
      <w:bCs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標題1"/>
    <w:basedOn w:val="a3"/>
    <w:pPr>
      <w:tabs>
        <w:tab w:val="clear" w:pos="4153"/>
        <w:tab w:val="clear" w:pos="8306"/>
      </w:tabs>
      <w:snapToGrid/>
      <w:spacing w:after="60"/>
    </w:pPr>
    <w:rPr>
      <w:b/>
      <w:sz w:val="22"/>
      <w:szCs w:val="24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pacing w:line="200" w:lineRule="atLeast"/>
    </w:pPr>
    <w:rPr>
      <w:szCs w:val="20"/>
    </w:rPr>
  </w:style>
  <w:style w:type="character" w:styleId="a5">
    <w:name w:val="page number"/>
    <w:basedOn w:val="a0"/>
  </w:style>
  <w:style w:type="table" w:styleId="a6">
    <w:name w:val="Table Grid"/>
    <w:basedOn w:val="a1"/>
    <w:rsid w:val="00E20335"/>
    <w:pPr>
      <w:widowControl w:val="0"/>
      <w:snapToGrid w:val="0"/>
      <w:spacing w:line="28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9819F5"/>
    <w:pPr>
      <w:snapToGrid/>
      <w:spacing w:line="240" w:lineRule="auto"/>
    </w:pPr>
    <w:rPr>
      <w:rFonts w:ascii="Times New Roman" w:eastAsia="新細明體" w:hAnsi="Times New Roman"/>
      <w:sz w:val="24"/>
      <w:lang w:eastAsia="ja-JP"/>
    </w:rPr>
  </w:style>
  <w:style w:type="character" w:styleId="a7">
    <w:name w:val="Hyperlink"/>
    <w:rsid w:val="009819F5"/>
    <w:rPr>
      <w:color w:val="0000FF"/>
      <w:u w:val="single"/>
    </w:rPr>
  </w:style>
  <w:style w:type="paragraph" w:customStyle="1" w:styleId="Default">
    <w:name w:val="Default"/>
    <w:rsid w:val="009B5B84"/>
    <w:pPr>
      <w:widowControl w:val="0"/>
      <w:autoSpaceDE w:val="0"/>
      <w:autoSpaceDN w:val="0"/>
      <w:adjustRightInd w:val="0"/>
    </w:pPr>
    <w:rPr>
      <w:rFonts w:ascii="Century" w:hAnsi="Century" w:cs="Century"/>
      <w:color w:val="000000"/>
      <w:sz w:val="24"/>
      <w:szCs w:val="24"/>
    </w:rPr>
  </w:style>
  <w:style w:type="paragraph" w:styleId="a8">
    <w:name w:val="Balloon Text"/>
    <w:basedOn w:val="a"/>
    <w:link w:val="a9"/>
    <w:rsid w:val="00D53747"/>
    <w:pPr>
      <w:spacing w:line="240" w:lineRule="auto"/>
    </w:pPr>
    <w:rPr>
      <w:rFonts w:ascii="Cambria" w:eastAsia="新細明體" w:hAnsi="Cambria"/>
      <w:szCs w:val="18"/>
    </w:rPr>
  </w:style>
  <w:style w:type="character" w:customStyle="1" w:styleId="a9">
    <w:name w:val="註解方塊文字 字元"/>
    <w:link w:val="a8"/>
    <w:rsid w:val="00D53747"/>
    <w:rPr>
      <w:rFonts w:ascii="Cambria" w:eastAsia="新細明體" w:hAnsi="Cambria" w:cs="Times New Roman"/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686C26"/>
    <w:pPr>
      <w:ind w:leftChars="200" w:left="480"/>
    </w:pPr>
  </w:style>
  <w:style w:type="paragraph" w:styleId="Web">
    <w:name w:val="Normal (Web)"/>
    <w:basedOn w:val="a"/>
    <w:uiPriority w:val="99"/>
    <w:unhideWhenUsed/>
    <w:rsid w:val="00BC4ED6"/>
    <w:pPr>
      <w:widowControl/>
      <w:snapToGrid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38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6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8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meiyu\Application%20Data\Microsoft\Templates\&#35373;&#35336;&#27969;&#31243;&#31649;&#21046;&#22577;&#21578;&#25776;&#23531;&#34920;&#21934;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64EC2-0561-4F69-AB39-1F73704E2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設計流程管制報告撰寫表單.dot</Template>
  <TotalTime>3897</TotalTime>
  <Pages>3</Pages>
  <Words>47</Words>
  <Characters>268</Characters>
  <Application>Microsoft Office Word</Application>
  <DocSecurity>0</DocSecurity>
  <Lines>2</Lines>
  <Paragraphs>1</Paragraphs>
  <ScaleCrop>false</ScaleCrop>
  <Company>凌陽科技股份有限公司</Company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設計流程管制報告撰寫表單</dc:title>
  <dc:subject/>
  <dc:creator>Meiyu Chen</dc:creator>
  <cp:keywords/>
  <dc:description/>
  <cp:lastModifiedBy>Owner</cp:lastModifiedBy>
  <cp:revision>52</cp:revision>
  <cp:lastPrinted>2021-03-30T05:21:00Z</cp:lastPrinted>
  <dcterms:created xsi:type="dcterms:W3CDTF">2021-04-06T00:31:00Z</dcterms:created>
  <dcterms:modified xsi:type="dcterms:W3CDTF">2021-06-01T08:27:00Z</dcterms:modified>
</cp:coreProperties>
</file>