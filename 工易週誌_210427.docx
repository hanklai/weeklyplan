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Default="00765C8C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維格</w:t>
            </w:r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踏板</w:t>
            </w:r>
            <w:proofErr w:type="gramEnd"/>
            <w:r w:rsidR="00480DFB" w:rsidRPr="00C623A3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554881">
              <w:rPr>
                <w:rFonts w:ascii="微軟正黑體" w:eastAsia="微軟正黑體" w:hAnsi="微軟正黑體" w:hint="eastAsia"/>
                <w:b/>
                <w:sz w:val="24"/>
              </w:rPr>
              <w:t>測試程式</w:t>
            </w:r>
          </w:p>
          <w:p w:rsidR="00A637E5" w:rsidRPr="00C623A3" w:rsidRDefault="00A637E5" w:rsidP="00CA3398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4"/>
              </w:rPr>
              <w:t>-g sensor</w:t>
            </w:r>
          </w:p>
          <w:p w:rsidR="00CA0081" w:rsidRDefault="00CA0081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1447BE" wp14:editId="0CAA614F">
                  <wp:extent cx="6007100" cy="284271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590" cy="28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081" w:rsidRDefault="00CA0081" w:rsidP="00A637E5">
            <w:pPr>
              <w:spacing w:line="400" w:lineRule="atLeast"/>
              <w:rPr>
                <w:rFonts w:ascii="微軟正黑體" w:eastAsia="微軟正黑體" w:hAnsi="微軟正黑體" w:hint="eastAsia"/>
                <w:b/>
                <w:sz w:val="24"/>
              </w:rPr>
            </w:pPr>
          </w:p>
          <w:p w:rsidR="00CA0081" w:rsidRDefault="00CA0081" w:rsidP="00A637E5">
            <w:pPr>
              <w:spacing w:line="400" w:lineRule="atLeast"/>
              <w:rPr>
                <w:rFonts w:ascii="微軟正黑體" w:eastAsia="微軟正黑體" w:hAnsi="微軟正黑體" w:hint="eastAsia"/>
                <w:b/>
                <w:sz w:val="24"/>
              </w:rPr>
            </w:pPr>
          </w:p>
          <w:p w:rsidR="00CA0081" w:rsidRDefault="00CA0081" w:rsidP="00A637E5">
            <w:pPr>
              <w:spacing w:line="400" w:lineRule="atLeast"/>
              <w:rPr>
                <w:rFonts w:ascii="微軟正黑體" w:eastAsia="微軟正黑體" w:hAnsi="微軟正黑體" w:hint="eastAsia"/>
                <w:b/>
                <w:sz w:val="24"/>
              </w:rPr>
            </w:pPr>
          </w:p>
          <w:p w:rsidR="00DF56B8" w:rsidRPr="00A637E5" w:rsidRDefault="00A637E5" w:rsidP="00A637E5">
            <w:pPr>
              <w:spacing w:line="400" w:lineRule="atLeast"/>
              <w:rPr>
                <w:rFonts w:ascii="微軟正黑體" w:eastAsia="微軟正黑體" w:hAnsi="微軟正黑體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40ADBB" wp14:editId="528F666B">
                  <wp:extent cx="5405966" cy="2994337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600" cy="299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2174">
              <w:rPr>
                <w:noProof/>
              </w:rPr>
              <w:lastRenderedPageBreak/>
              <w:drawing>
                <wp:inline distT="0" distB="0" distL="0" distR="0" wp14:anchorId="0DF1B792" wp14:editId="6DF288BC">
                  <wp:extent cx="5363425" cy="2697904"/>
                  <wp:effectExtent l="0" t="0" r="889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483" cy="270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lastRenderedPageBreak/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DF56B8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94257F" w:rsidRPr="00DF56B8" w:rsidRDefault="0094257F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  <w:p w:rsidR="0057454A" w:rsidRPr="00DF56B8" w:rsidRDefault="0057454A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BFD" w:rsidRDefault="00596BFD">
      <w:r>
        <w:separator/>
      </w:r>
    </w:p>
  </w:endnote>
  <w:endnote w:type="continuationSeparator" w:id="0">
    <w:p w:rsidR="00596BFD" w:rsidRDefault="0059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550091">
      <w:rPr>
        <w:noProof/>
        <w:sz w:val="16"/>
      </w:rPr>
      <w:t>2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550091">
      <w:rPr>
        <w:noProof/>
        <w:sz w:val="16"/>
      </w:rPr>
      <w:t>2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BFD" w:rsidRDefault="00596BFD">
      <w:r>
        <w:separator/>
      </w:r>
    </w:p>
  </w:footnote>
  <w:footnote w:type="continuationSeparator" w:id="0">
    <w:p w:rsidR="00596BFD" w:rsidRDefault="00596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pt" o:ole="">
                <v:imagedata r:id="rId1" o:title=""/>
              </v:shape>
              <o:OLEObject Type="Embed" ProgID="Word.Picture.8" ShapeID="_x0000_i1025" DrawAspect="Content" ObjectID="_1681110234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FF446670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4CC3016"/>
    <w:multiLevelType w:val="hybridMultilevel"/>
    <w:tmpl w:val="6180D598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DE4DEE"/>
    <w:multiLevelType w:val="hybridMultilevel"/>
    <w:tmpl w:val="C3E231BA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4037E"/>
    <w:rsid w:val="0004348D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42F1"/>
    <w:rsid w:val="00196320"/>
    <w:rsid w:val="001A33FD"/>
    <w:rsid w:val="001A3457"/>
    <w:rsid w:val="001A37A7"/>
    <w:rsid w:val="001A3ECD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35B13"/>
    <w:rsid w:val="00237A58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2540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A35F8"/>
    <w:rsid w:val="003A5C89"/>
    <w:rsid w:val="003A7F69"/>
    <w:rsid w:val="003B33DD"/>
    <w:rsid w:val="003B4866"/>
    <w:rsid w:val="003C0928"/>
    <w:rsid w:val="003C1934"/>
    <w:rsid w:val="003C737F"/>
    <w:rsid w:val="003D65DF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091"/>
    <w:rsid w:val="0055066A"/>
    <w:rsid w:val="00552E05"/>
    <w:rsid w:val="00552E15"/>
    <w:rsid w:val="005531CC"/>
    <w:rsid w:val="005540D4"/>
    <w:rsid w:val="00554881"/>
    <w:rsid w:val="0055495D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6BFD"/>
    <w:rsid w:val="005978EC"/>
    <w:rsid w:val="005A01E5"/>
    <w:rsid w:val="005A107F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42F8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7519B"/>
    <w:rsid w:val="00875285"/>
    <w:rsid w:val="008776F0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B00C5"/>
    <w:rsid w:val="008B06EA"/>
    <w:rsid w:val="008B3CEC"/>
    <w:rsid w:val="008C027D"/>
    <w:rsid w:val="008C5B01"/>
    <w:rsid w:val="008C77D8"/>
    <w:rsid w:val="008C7BCF"/>
    <w:rsid w:val="008D17A8"/>
    <w:rsid w:val="008D549B"/>
    <w:rsid w:val="008D78A0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174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2CEF"/>
    <w:rsid w:val="00A15DF6"/>
    <w:rsid w:val="00A16C8C"/>
    <w:rsid w:val="00A21AE6"/>
    <w:rsid w:val="00A22016"/>
    <w:rsid w:val="00A2282F"/>
    <w:rsid w:val="00A23455"/>
    <w:rsid w:val="00A24D56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37E5"/>
    <w:rsid w:val="00A6774A"/>
    <w:rsid w:val="00A81F07"/>
    <w:rsid w:val="00A91039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2211"/>
    <w:rsid w:val="00B83048"/>
    <w:rsid w:val="00B9315F"/>
    <w:rsid w:val="00B93AA9"/>
    <w:rsid w:val="00B948E5"/>
    <w:rsid w:val="00BA284E"/>
    <w:rsid w:val="00BB0113"/>
    <w:rsid w:val="00BB5739"/>
    <w:rsid w:val="00BB6A74"/>
    <w:rsid w:val="00BB6B9F"/>
    <w:rsid w:val="00BB708E"/>
    <w:rsid w:val="00BC163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795A"/>
    <w:rsid w:val="00C97B35"/>
    <w:rsid w:val="00CA0081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036B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B06F0"/>
    <w:rsid w:val="00DB0D2D"/>
    <w:rsid w:val="00DB28E2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7681"/>
    <w:rsid w:val="00ED0883"/>
    <w:rsid w:val="00ED1192"/>
    <w:rsid w:val="00ED6DD3"/>
    <w:rsid w:val="00EE1275"/>
    <w:rsid w:val="00EE4997"/>
    <w:rsid w:val="00EF5E12"/>
    <w:rsid w:val="00EF7D11"/>
    <w:rsid w:val="00F01E0B"/>
    <w:rsid w:val="00F02A98"/>
    <w:rsid w:val="00F06F4F"/>
    <w:rsid w:val="00F103FD"/>
    <w:rsid w:val="00F15BAB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57B0"/>
    <w:rsid w:val="00F862F1"/>
    <w:rsid w:val="00F90496"/>
    <w:rsid w:val="00F929D3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2C7B5-0F9A-4F85-A498-EE119CB3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1507</TotalTime>
  <Pages>1</Pages>
  <Words>15</Words>
  <Characters>90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18</cp:revision>
  <cp:lastPrinted>2021-03-30T05:21:00Z</cp:lastPrinted>
  <dcterms:created xsi:type="dcterms:W3CDTF">2021-04-06T00:31:00Z</dcterms:created>
  <dcterms:modified xsi:type="dcterms:W3CDTF">2021-04-28T02:17:00Z</dcterms:modified>
</cp:coreProperties>
</file>