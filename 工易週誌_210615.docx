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63C2B">
        <w:trPr>
          <w:trHeight w:val="1188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7C4866" w:rsidRDefault="00A637E5" w:rsidP="00563C2B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4"/>
              </w:rPr>
              <w:t>維格踏板</w:t>
            </w:r>
            <w:proofErr w:type="gramEnd"/>
          </w:p>
          <w:p w:rsidR="000D5273" w:rsidRDefault="00D0382A" w:rsidP="000D5273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Bug-</w:t>
            </w:r>
            <w:r w:rsidR="000D5273" w:rsidRPr="008664B0">
              <w:rPr>
                <w:rFonts w:ascii="微軟正黑體" w:eastAsia="微軟正黑體" w:hAnsi="微軟正黑體" w:hint="eastAsia"/>
                <w:sz w:val="24"/>
              </w:rPr>
              <w:t>左右腳功率平衡</w:t>
            </w:r>
            <w:r w:rsidR="007911AF" w:rsidRPr="008664B0">
              <w:rPr>
                <w:rFonts w:ascii="微軟正黑體" w:eastAsia="微軟正黑體" w:hAnsi="微軟正黑體" w:hint="eastAsia"/>
                <w:sz w:val="24"/>
              </w:rPr>
              <w:t>-ok</w:t>
            </w:r>
          </w:p>
          <w:p w:rsidR="008664B0" w:rsidRPr="008664B0" w:rsidRDefault="008664B0" w:rsidP="000D5273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連線後只顯示單腳，且單腳功率應為全部功率-ok</w:t>
            </w:r>
          </w:p>
          <w:p w:rsidR="000D5273" w:rsidRDefault="00D0382A" w:rsidP="000D5273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Bu</w:t>
            </w:r>
            <w:r>
              <w:rPr>
                <w:rFonts w:ascii="微軟正黑體" w:eastAsia="微軟正黑體" w:hAnsi="微軟正黑體"/>
                <w:sz w:val="24"/>
              </w:rPr>
              <w:t>g-</w:t>
            </w:r>
            <w:r w:rsidR="000D5273" w:rsidRPr="008664B0">
              <w:rPr>
                <w:rFonts w:ascii="微軟正黑體" w:eastAsia="微軟正黑體" w:hAnsi="微軟正黑體" w:hint="eastAsia"/>
                <w:sz w:val="24"/>
              </w:rPr>
              <w:t>功率</w:t>
            </w:r>
            <w:r w:rsidR="00605E5E">
              <w:rPr>
                <w:rFonts w:ascii="微軟正黑體" w:eastAsia="微軟正黑體" w:hAnsi="微軟正黑體" w:hint="eastAsia"/>
                <w:sz w:val="24"/>
              </w:rPr>
              <w:t>為曲柄的75%</w:t>
            </w:r>
            <w:r w:rsidR="000D5273" w:rsidRPr="008664B0">
              <w:rPr>
                <w:rFonts w:ascii="微軟正黑體" w:eastAsia="微軟正黑體" w:hAnsi="微軟正黑體" w:hint="eastAsia"/>
                <w:sz w:val="24"/>
              </w:rPr>
              <w:t>問題-</w:t>
            </w:r>
            <w:proofErr w:type="gramStart"/>
            <w:r w:rsidR="000D5273" w:rsidRPr="008664B0">
              <w:rPr>
                <w:rFonts w:ascii="微軟正黑體" w:eastAsia="微軟正黑體" w:hAnsi="微軟正黑體" w:hint="eastAsia"/>
                <w:sz w:val="24"/>
              </w:rPr>
              <w:t>排查中</w:t>
            </w:r>
            <w:proofErr w:type="gramEnd"/>
          </w:p>
          <w:p w:rsidR="00605E5E" w:rsidRPr="00605E5E" w:rsidRDefault="00605E5E" w:rsidP="00605E5E">
            <w:pPr>
              <w:spacing w:line="400" w:lineRule="atLeast"/>
              <w:rPr>
                <w:rFonts w:ascii="微軟正黑體" w:eastAsia="微軟正黑體" w:hAnsi="微軟正黑體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56185C" wp14:editId="0AEC2126">
                  <wp:extent cx="6415405" cy="1155065"/>
                  <wp:effectExtent l="0" t="0" r="4445" b="698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59F2" w:rsidRDefault="00D0382A" w:rsidP="007A55E7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Issue-</w:t>
            </w:r>
            <w:r w:rsidR="00C55757">
              <w:rPr>
                <w:rFonts w:ascii="微軟正黑體" w:eastAsia="微軟正黑體" w:hAnsi="微軟正黑體" w:hint="eastAsia"/>
                <w:sz w:val="24"/>
              </w:rPr>
              <w:t>低</w:t>
            </w:r>
            <w:r w:rsidR="008664B0">
              <w:rPr>
                <w:rFonts w:ascii="微軟正黑體" w:eastAsia="微軟正黑體" w:hAnsi="微軟正黑體" w:hint="eastAsia"/>
                <w:sz w:val="24"/>
              </w:rPr>
              <w:t>功率過高</w:t>
            </w:r>
            <w:r w:rsidR="00C55757">
              <w:rPr>
                <w:rFonts w:ascii="微軟正黑體" w:eastAsia="微軟正黑體" w:hAnsi="微軟正黑體" w:hint="eastAsia"/>
                <w:sz w:val="24"/>
              </w:rPr>
              <w:t>-還在分析</w:t>
            </w:r>
            <w:bookmarkStart w:id="0" w:name="_GoBack"/>
            <w:bookmarkEnd w:id="0"/>
          </w:p>
          <w:p w:rsidR="008664B0" w:rsidRDefault="008664B0" w:rsidP="007A55E7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立姿/座姿的功率不同</w:t>
            </w:r>
            <w:r w:rsidR="00A26DAD">
              <w:rPr>
                <w:rFonts w:ascii="微軟正黑體" w:eastAsia="微軟正黑體" w:hAnsi="微軟正黑體" w:hint="eastAsia"/>
                <w:sz w:val="24"/>
              </w:rPr>
              <w:t>-ok</w:t>
            </w:r>
            <w:r>
              <w:rPr>
                <w:rFonts w:ascii="微軟正黑體" w:eastAsia="微軟正黑體" w:hAnsi="微軟正黑體" w:hint="eastAsia"/>
                <w:sz w:val="24"/>
              </w:rPr>
              <w:t>：</w:t>
            </w:r>
          </w:p>
          <w:p w:rsidR="008664B0" w:rsidRDefault="008664B0" w:rsidP="008664B0">
            <w:pPr>
              <w:pStyle w:val="aa"/>
              <w:spacing w:line="400" w:lineRule="atLeast"/>
              <w:ind w:leftChars="0"/>
              <w:rPr>
                <w:rFonts w:ascii="微軟正黑體" w:eastAsia="微軟正黑體" w:hAnsi="微軟正黑體" w:hint="eastAsia"/>
                <w:sz w:val="24"/>
              </w:rPr>
            </w:pPr>
            <w:proofErr w:type="gramStart"/>
            <w:r w:rsidRPr="008664B0">
              <w:rPr>
                <w:rFonts w:ascii="微軟正黑體" w:eastAsia="微軟正黑體" w:hAnsi="微軟正黑體" w:hint="eastAsia"/>
                <w:sz w:val="24"/>
              </w:rPr>
              <w:t>左方格</w:t>
            </w:r>
            <w:proofErr w:type="gramEnd"/>
            <w:r w:rsidRPr="008664B0">
              <w:rPr>
                <w:rFonts w:ascii="微軟正黑體" w:eastAsia="微軟正黑體" w:hAnsi="微軟正黑體" w:hint="eastAsia"/>
                <w:sz w:val="24"/>
              </w:rPr>
              <w:t>是立</w:t>
            </w:r>
            <w:proofErr w:type="gramStart"/>
            <w:r w:rsidRPr="008664B0">
              <w:rPr>
                <w:rFonts w:ascii="微軟正黑體" w:eastAsia="微軟正黑體" w:hAnsi="微軟正黑體" w:hint="eastAsia"/>
                <w:sz w:val="24"/>
              </w:rPr>
              <w:t>姿騎，右方格</w:t>
            </w:r>
            <w:proofErr w:type="gramEnd"/>
            <w:r w:rsidRPr="008664B0">
              <w:rPr>
                <w:rFonts w:ascii="微軟正黑體" w:eastAsia="微軟正黑體" w:hAnsi="微軟正黑體" w:hint="eastAsia"/>
                <w:sz w:val="24"/>
              </w:rPr>
              <w:t>是坐姿騎</w:t>
            </w:r>
          </w:p>
          <w:p w:rsidR="00C55757" w:rsidRPr="00C55757" w:rsidRDefault="008664B0" w:rsidP="00C55757">
            <w:pPr>
              <w:spacing w:line="400" w:lineRule="atLeast"/>
              <w:rPr>
                <w:rFonts w:ascii="微軟正黑體" w:eastAsia="微軟正黑體" w:hAnsi="微軟正黑體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192983" wp14:editId="52018D45">
                  <wp:extent cx="6415405" cy="1461135"/>
                  <wp:effectExtent l="0" t="0" r="4445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5775" w:rsidRPr="004A5775" w:rsidRDefault="008664B0" w:rsidP="004A5775">
            <w:pPr>
              <w:spacing w:line="400" w:lineRule="atLeast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EEDAF" wp14:editId="35211B8E">
                      <wp:simplePos x="0" y="0"/>
                      <wp:positionH relativeFrom="column">
                        <wp:posOffset>4342130</wp:posOffset>
                      </wp:positionH>
                      <wp:positionV relativeFrom="paragraph">
                        <wp:posOffset>209550</wp:posOffset>
                      </wp:positionV>
                      <wp:extent cx="217170" cy="1838325"/>
                      <wp:effectExtent l="0" t="0" r="11430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83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5FFB5" id="矩形 8" o:spid="_x0000_s1026" style="position:absolute;margin-left:341.9pt;margin-top:16.5pt;width:17.1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" filled="f" strokecolor="red" strokeweight="1pt"/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447923</wp:posOffset>
                      </wp:positionV>
                      <wp:extent cx="1421296" cy="1586948"/>
                      <wp:effectExtent l="0" t="0" r="26670" b="1333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296" cy="15869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3AF10C" id="矩形 7" o:spid="_x0000_s1026" style="position:absolute;margin-left:75.5pt;margin-top:35.25pt;width:111.9pt;height:1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" filled="f" strokecolor="red" strokeweight="1pt"/>
                  </w:pict>
                </mc:Fallback>
              </mc:AlternateContent>
            </w:r>
            <w:r w:rsidRPr="008664B0">
              <w:rPr>
                <w:rFonts w:ascii="微軟正黑體" w:eastAsia="微軟正黑體" w:hAnsi="微軟正黑體"/>
                <w:noProof/>
                <w:sz w:val="24"/>
              </w:rPr>
              <w:drawing>
                <wp:inline distT="0" distB="0" distL="0" distR="0">
                  <wp:extent cx="6291750" cy="2270125"/>
                  <wp:effectExtent l="0" t="0" r="0" b="0"/>
                  <wp:docPr id="6" name="圖片 6" descr="D:\data\Downloads\messageImage_1623738235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ata\Downloads\messageImage_16237382350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610" cy="2275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049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C16049" w:rsidRDefault="00E716BD" w:rsidP="00E716BD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lastRenderedPageBreak/>
              <w:t>久鼎PCB驗證</w:t>
            </w:r>
          </w:p>
          <w:p w:rsidR="007911AF" w:rsidRDefault="000D5273" w:rsidP="00B069C8">
            <w:pPr>
              <w:pStyle w:val="aa"/>
              <w:numPr>
                <w:ilvl w:val="0"/>
                <w:numId w:val="10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/>
                <w:b/>
                <w:sz w:val="24"/>
              </w:rPr>
              <w:t>R</w:t>
            </w:r>
            <w:r>
              <w:rPr>
                <w:rFonts w:ascii="微軟正黑體" w:eastAsia="微軟正黑體" w:hAnsi="微軟正黑體" w:hint="eastAsia"/>
                <w:b/>
                <w:sz w:val="24"/>
              </w:rPr>
              <w:t>pm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sz w:val="24"/>
              </w:rPr>
              <w:t>跟燈號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4"/>
              </w:rPr>
              <w:t>一起閃</w:t>
            </w:r>
            <w:r w:rsidR="007911AF">
              <w:rPr>
                <w:rFonts w:ascii="微軟正黑體" w:eastAsia="微軟正黑體" w:hAnsi="微軟正黑體" w:hint="eastAsia"/>
                <w:b/>
                <w:sz w:val="24"/>
              </w:rPr>
              <w:t>-ok</w:t>
            </w:r>
          </w:p>
          <w:p w:rsidR="00B069C8" w:rsidRDefault="00B069C8" w:rsidP="00B069C8">
            <w:pPr>
              <w:pStyle w:val="aa"/>
              <w:numPr>
                <w:ilvl w:val="0"/>
                <w:numId w:val="10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/>
                <w:b/>
                <w:sz w:val="24"/>
              </w:rPr>
              <w:t>Ant</w:t>
            </w:r>
            <w:r>
              <w:rPr>
                <w:rFonts w:ascii="微軟正黑體" w:eastAsia="微軟正黑體" w:hAnsi="微軟正黑體" w:hint="eastAsia"/>
                <w:b/>
                <w:sz w:val="24"/>
              </w:rPr>
              <w:t>訊號容易斷線</w:t>
            </w:r>
            <w:r w:rsidR="008664B0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8664B0">
              <w:rPr>
                <w:rFonts w:ascii="微軟正黑體" w:eastAsia="微軟正黑體" w:hAnsi="微軟正黑體"/>
                <w:b/>
                <w:sz w:val="24"/>
              </w:rPr>
              <w:t>ok</w:t>
            </w:r>
          </w:p>
          <w:p w:rsidR="00B069C8" w:rsidRPr="00B069C8" w:rsidRDefault="00B069C8" w:rsidP="00B069C8">
            <w:pPr>
              <w:spacing w:line="400" w:lineRule="atLeast"/>
              <w:rPr>
                <w:rFonts w:ascii="微軟正黑體" w:eastAsia="微軟正黑體" w:hAnsi="微軟正黑體" w:hint="eastAsia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432351" w:rsidRDefault="00C55757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維格</w:t>
            </w:r>
            <w:r w:rsidR="00C04BA7">
              <w:rPr>
                <w:rFonts w:ascii="微軟正黑體" w:eastAsia="微軟正黑體" w:hAnsi="微軟正黑體" w:hint="eastAsia"/>
                <w:sz w:val="24"/>
              </w:rPr>
              <w:t>訓練</w:t>
            </w:r>
            <w:proofErr w:type="gramEnd"/>
            <w:r w:rsidR="00C04BA7">
              <w:rPr>
                <w:rFonts w:ascii="微軟正黑體" w:eastAsia="微軟正黑體" w:hAnsi="微軟正黑體" w:hint="eastAsia"/>
                <w:sz w:val="24"/>
              </w:rPr>
              <w:t>台</w:t>
            </w:r>
            <w:r w:rsidR="004A5775">
              <w:rPr>
                <w:rFonts w:ascii="微軟正黑體" w:eastAsia="微軟正黑體" w:hAnsi="微軟正黑體" w:hint="eastAsia"/>
                <w:sz w:val="24"/>
              </w:rPr>
              <w:t>下坡電流修正</w:t>
            </w: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FB3219" w:rsidRPr="007A55E7" w:rsidRDefault="00432351" w:rsidP="00FE09AC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proofErr w:type="gramStart"/>
            <w:r w:rsidRPr="007A55E7">
              <w:rPr>
                <w:rFonts w:ascii="微軟正黑體" w:eastAsia="微軟正黑體" w:hAnsi="微軟正黑體" w:hint="eastAsia"/>
                <w:sz w:val="24"/>
              </w:rPr>
              <w:t>維格</w:t>
            </w:r>
            <w:proofErr w:type="gramEnd"/>
            <w:r w:rsidRPr="007A55E7">
              <w:rPr>
                <w:rFonts w:ascii="微軟正黑體" w:eastAsia="微軟正黑體" w:hAnsi="微軟正黑體" w:hint="eastAsia"/>
                <w:sz w:val="24"/>
              </w:rPr>
              <w:t>-</w:t>
            </w:r>
            <w:r w:rsidR="004A5775">
              <w:rPr>
                <w:rFonts w:ascii="微軟正黑體" w:eastAsia="微軟正黑體" w:hAnsi="微軟正黑體" w:hint="eastAsia"/>
                <w:sz w:val="24"/>
              </w:rPr>
              <w:t>功率</w:t>
            </w:r>
            <w:r w:rsidR="00605E5E">
              <w:rPr>
                <w:rFonts w:ascii="微軟正黑體" w:eastAsia="微軟正黑體" w:hAnsi="微軟正黑體" w:hint="eastAsia"/>
                <w:sz w:val="24"/>
              </w:rPr>
              <w:t>過高</w:t>
            </w:r>
          </w:p>
          <w:p w:rsidR="0057454A" w:rsidRPr="00DF56B8" w:rsidRDefault="0057454A" w:rsidP="001349B5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1D4" w:rsidRDefault="00C031D4">
      <w:r>
        <w:separator/>
      </w:r>
    </w:p>
  </w:endnote>
  <w:endnote w:type="continuationSeparator" w:id="0">
    <w:p w:rsidR="00C031D4" w:rsidRDefault="00C0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605E5E">
      <w:rPr>
        <w:noProof/>
        <w:sz w:val="16"/>
      </w:rPr>
      <w:t>2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605E5E"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1D4" w:rsidRDefault="00C031D4">
      <w:r>
        <w:separator/>
      </w:r>
    </w:p>
  </w:footnote>
  <w:footnote w:type="continuationSeparator" w:id="0">
    <w:p w:rsidR="00C031D4" w:rsidRDefault="00C03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5" name="圖片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.3pt" o:ole="">
                <v:imagedata r:id="rId1" o:title=""/>
              </v:shape>
              <o:OLEObject Type="Embed" ProgID="Word.Picture.8" ShapeID="_x0000_i1025" DrawAspect="Content" ObjectID="_1685274454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2DDA87DE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2A1564"/>
    <w:multiLevelType w:val="hybridMultilevel"/>
    <w:tmpl w:val="BCF45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C630C7"/>
    <w:multiLevelType w:val="hybridMultilevel"/>
    <w:tmpl w:val="CAB072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0C1B79"/>
    <w:multiLevelType w:val="hybridMultilevel"/>
    <w:tmpl w:val="F58A6134"/>
    <w:lvl w:ilvl="0" w:tplc="9762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34CC3016"/>
    <w:multiLevelType w:val="hybridMultilevel"/>
    <w:tmpl w:val="65E22850"/>
    <w:lvl w:ilvl="0" w:tplc="F6245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D658BF"/>
    <w:multiLevelType w:val="multilevel"/>
    <w:tmpl w:val="D49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8A7469"/>
    <w:multiLevelType w:val="hybridMultilevel"/>
    <w:tmpl w:val="81E8296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3DE4DEE"/>
    <w:multiLevelType w:val="hybridMultilevel"/>
    <w:tmpl w:val="B4604C18"/>
    <w:lvl w:ilvl="0" w:tplc="AD32CD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36496"/>
    <w:rsid w:val="0004037E"/>
    <w:rsid w:val="0004348D"/>
    <w:rsid w:val="0004489A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5273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2EF2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49B5"/>
    <w:rsid w:val="00135CED"/>
    <w:rsid w:val="001405C1"/>
    <w:rsid w:val="00142816"/>
    <w:rsid w:val="00144F07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3E10"/>
    <w:rsid w:val="001851B1"/>
    <w:rsid w:val="001916AE"/>
    <w:rsid w:val="0019364A"/>
    <w:rsid w:val="001942F1"/>
    <w:rsid w:val="00196320"/>
    <w:rsid w:val="001A33FD"/>
    <w:rsid w:val="001A3457"/>
    <w:rsid w:val="001A37A7"/>
    <w:rsid w:val="001A3ECD"/>
    <w:rsid w:val="001A523B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50B6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22833"/>
    <w:rsid w:val="00235B13"/>
    <w:rsid w:val="00237A58"/>
    <w:rsid w:val="0024003A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4D0F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11C4"/>
    <w:rsid w:val="002B2540"/>
    <w:rsid w:val="002B3753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26683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4CD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97DCC"/>
    <w:rsid w:val="003A35F8"/>
    <w:rsid w:val="003A5C89"/>
    <w:rsid w:val="003A62E8"/>
    <w:rsid w:val="003A7F69"/>
    <w:rsid w:val="003B33DD"/>
    <w:rsid w:val="003B4866"/>
    <w:rsid w:val="003C0928"/>
    <w:rsid w:val="003C1934"/>
    <w:rsid w:val="003C737F"/>
    <w:rsid w:val="003D65DF"/>
    <w:rsid w:val="003D787D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32351"/>
    <w:rsid w:val="0044301A"/>
    <w:rsid w:val="00445703"/>
    <w:rsid w:val="00445C5C"/>
    <w:rsid w:val="00446B5A"/>
    <w:rsid w:val="00450188"/>
    <w:rsid w:val="00450BB3"/>
    <w:rsid w:val="00452CED"/>
    <w:rsid w:val="00453819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4F2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01A2"/>
    <w:rsid w:val="004915E8"/>
    <w:rsid w:val="00492AA6"/>
    <w:rsid w:val="00493119"/>
    <w:rsid w:val="004A11F7"/>
    <w:rsid w:val="004A5775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091"/>
    <w:rsid w:val="0055066A"/>
    <w:rsid w:val="00552E05"/>
    <w:rsid w:val="00552E15"/>
    <w:rsid w:val="005531CC"/>
    <w:rsid w:val="005540D4"/>
    <w:rsid w:val="00554881"/>
    <w:rsid w:val="0055495D"/>
    <w:rsid w:val="00563C2B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6BFD"/>
    <w:rsid w:val="005978EC"/>
    <w:rsid w:val="005A01E5"/>
    <w:rsid w:val="005A107F"/>
    <w:rsid w:val="005A397E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E2495"/>
    <w:rsid w:val="005E342C"/>
    <w:rsid w:val="005E5AE2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05E5E"/>
    <w:rsid w:val="0060709E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49BE"/>
    <w:rsid w:val="00637550"/>
    <w:rsid w:val="00650DAB"/>
    <w:rsid w:val="0065387C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B6C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276D5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1D8C"/>
    <w:rsid w:val="007828F5"/>
    <w:rsid w:val="007839B6"/>
    <w:rsid w:val="00783A77"/>
    <w:rsid w:val="00785643"/>
    <w:rsid w:val="00786624"/>
    <w:rsid w:val="0079053C"/>
    <w:rsid w:val="00790F8D"/>
    <w:rsid w:val="007911AF"/>
    <w:rsid w:val="007937C8"/>
    <w:rsid w:val="00794EA1"/>
    <w:rsid w:val="00797459"/>
    <w:rsid w:val="007977F5"/>
    <w:rsid w:val="007A121D"/>
    <w:rsid w:val="007A203B"/>
    <w:rsid w:val="007A30CD"/>
    <w:rsid w:val="007A3469"/>
    <w:rsid w:val="007A55E7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3385"/>
    <w:rsid w:val="007C42F8"/>
    <w:rsid w:val="007C4866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27DC7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64056"/>
    <w:rsid w:val="00865C6A"/>
    <w:rsid w:val="008664B0"/>
    <w:rsid w:val="0087519B"/>
    <w:rsid w:val="00875285"/>
    <w:rsid w:val="008776F0"/>
    <w:rsid w:val="00877A26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A6ADF"/>
    <w:rsid w:val="008B00C5"/>
    <w:rsid w:val="008B06EA"/>
    <w:rsid w:val="008B3CEC"/>
    <w:rsid w:val="008C027D"/>
    <w:rsid w:val="008C5B01"/>
    <w:rsid w:val="008C77D8"/>
    <w:rsid w:val="008C7BCF"/>
    <w:rsid w:val="008D17A8"/>
    <w:rsid w:val="008D4EA5"/>
    <w:rsid w:val="008D549B"/>
    <w:rsid w:val="008D78A0"/>
    <w:rsid w:val="008D7FFC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247C8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4860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174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1E4F"/>
    <w:rsid w:val="00A12CEF"/>
    <w:rsid w:val="00A143D3"/>
    <w:rsid w:val="00A15DF6"/>
    <w:rsid w:val="00A169F0"/>
    <w:rsid w:val="00A16C8C"/>
    <w:rsid w:val="00A21AE6"/>
    <w:rsid w:val="00A22016"/>
    <w:rsid w:val="00A2282F"/>
    <w:rsid w:val="00A23455"/>
    <w:rsid w:val="00A24D56"/>
    <w:rsid w:val="00A26DAD"/>
    <w:rsid w:val="00A31E37"/>
    <w:rsid w:val="00A3325B"/>
    <w:rsid w:val="00A35A29"/>
    <w:rsid w:val="00A37E97"/>
    <w:rsid w:val="00A410DB"/>
    <w:rsid w:val="00A4150E"/>
    <w:rsid w:val="00A427AC"/>
    <w:rsid w:val="00A4523E"/>
    <w:rsid w:val="00A45A38"/>
    <w:rsid w:val="00A47528"/>
    <w:rsid w:val="00A47C90"/>
    <w:rsid w:val="00A47E23"/>
    <w:rsid w:val="00A52765"/>
    <w:rsid w:val="00A543BD"/>
    <w:rsid w:val="00A63428"/>
    <w:rsid w:val="00A637E5"/>
    <w:rsid w:val="00A6774A"/>
    <w:rsid w:val="00A81F07"/>
    <w:rsid w:val="00A91039"/>
    <w:rsid w:val="00A93053"/>
    <w:rsid w:val="00A93ECA"/>
    <w:rsid w:val="00A9623C"/>
    <w:rsid w:val="00A97572"/>
    <w:rsid w:val="00AA0439"/>
    <w:rsid w:val="00AA145D"/>
    <w:rsid w:val="00AA1750"/>
    <w:rsid w:val="00AA1A74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D5D7D"/>
    <w:rsid w:val="00AE384F"/>
    <w:rsid w:val="00AE5497"/>
    <w:rsid w:val="00AE67CA"/>
    <w:rsid w:val="00AF0B00"/>
    <w:rsid w:val="00B02E65"/>
    <w:rsid w:val="00B03119"/>
    <w:rsid w:val="00B044EC"/>
    <w:rsid w:val="00B069C8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01AA"/>
    <w:rsid w:val="00B82211"/>
    <w:rsid w:val="00B83048"/>
    <w:rsid w:val="00B9315F"/>
    <w:rsid w:val="00B93AA9"/>
    <w:rsid w:val="00B948E5"/>
    <w:rsid w:val="00BA284E"/>
    <w:rsid w:val="00BA59F2"/>
    <w:rsid w:val="00BB0113"/>
    <w:rsid w:val="00BB0F4C"/>
    <w:rsid w:val="00BB5739"/>
    <w:rsid w:val="00BB6A74"/>
    <w:rsid w:val="00BB6B9F"/>
    <w:rsid w:val="00BB708E"/>
    <w:rsid w:val="00BC163D"/>
    <w:rsid w:val="00BC296D"/>
    <w:rsid w:val="00BC3E73"/>
    <w:rsid w:val="00BC3F99"/>
    <w:rsid w:val="00BC408C"/>
    <w:rsid w:val="00BC4ED6"/>
    <w:rsid w:val="00BC55C3"/>
    <w:rsid w:val="00BC78A2"/>
    <w:rsid w:val="00BD339C"/>
    <w:rsid w:val="00BD52EC"/>
    <w:rsid w:val="00BD76B0"/>
    <w:rsid w:val="00BD79E8"/>
    <w:rsid w:val="00BE0DF0"/>
    <w:rsid w:val="00BE2228"/>
    <w:rsid w:val="00BE3EEC"/>
    <w:rsid w:val="00BE6F82"/>
    <w:rsid w:val="00BE7CB8"/>
    <w:rsid w:val="00BF19B4"/>
    <w:rsid w:val="00BF3B6E"/>
    <w:rsid w:val="00BF7088"/>
    <w:rsid w:val="00BF771D"/>
    <w:rsid w:val="00C0026F"/>
    <w:rsid w:val="00C00FC7"/>
    <w:rsid w:val="00C031D4"/>
    <w:rsid w:val="00C042E6"/>
    <w:rsid w:val="00C04BA7"/>
    <w:rsid w:val="00C05BC7"/>
    <w:rsid w:val="00C07B33"/>
    <w:rsid w:val="00C1041F"/>
    <w:rsid w:val="00C15359"/>
    <w:rsid w:val="00C1604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757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3FC4"/>
    <w:rsid w:val="00C9795A"/>
    <w:rsid w:val="00C97B35"/>
    <w:rsid w:val="00CA0081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C6116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1EC7"/>
    <w:rsid w:val="00D029F5"/>
    <w:rsid w:val="00D0333E"/>
    <w:rsid w:val="00D036BA"/>
    <w:rsid w:val="00D0382A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2BDF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A72D4"/>
    <w:rsid w:val="00DB06F0"/>
    <w:rsid w:val="00DB0D2D"/>
    <w:rsid w:val="00DB28E2"/>
    <w:rsid w:val="00DB619E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29DD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5830"/>
    <w:rsid w:val="00E67638"/>
    <w:rsid w:val="00E70931"/>
    <w:rsid w:val="00E716BD"/>
    <w:rsid w:val="00E72A0A"/>
    <w:rsid w:val="00E72D67"/>
    <w:rsid w:val="00E74BBF"/>
    <w:rsid w:val="00E82762"/>
    <w:rsid w:val="00E83B4B"/>
    <w:rsid w:val="00E85DC0"/>
    <w:rsid w:val="00E864B3"/>
    <w:rsid w:val="00E9091F"/>
    <w:rsid w:val="00E934EA"/>
    <w:rsid w:val="00E96B92"/>
    <w:rsid w:val="00E974C7"/>
    <w:rsid w:val="00EA48A1"/>
    <w:rsid w:val="00EA56C0"/>
    <w:rsid w:val="00EB391A"/>
    <w:rsid w:val="00EB4F96"/>
    <w:rsid w:val="00EB5B64"/>
    <w:rsid w:val="00EB6183"/>
    <w:rsid w:val="00EB6CE2"/>
    <w:rsid w:val="00EB6FB2"/>
    <w:rsid w:val="00EB73AE"/>
    <w:rsid w:val="00EC155C"/>
    <w:rsid w:val="00EC175D"/>
    <w:rsid w:val="00EC2D6A"/>
    <w:rsid w:val="00EC34D4"/>
    <w:rsid w:val="00EC7681"/>
    <w:rsid w:val="00ED0883"/>
    <w:rsid w:val="00ED1192"/>
    <w:rsid w:val="00ED6316"/>
    <w:rsid w:val="00ED6DD3"/>
    <w:rsid w:val="00EE1275"/>
    <w:rsid w:val="00EE4997"/>
    <w:rsid w:val="00EF5E12"/>
    <w:rsid w:val="00EF7D11"/>
    <w:rsid w:val="00F01E0B"/>
    <w:rsid w:val="00F02A98"/>
    <w:rsid w:val="00F06F4F"/>
    <w:rsid w:val="00F10355"/>
    <w:rsid w:val="00F103FD"/>
    <w:rsid w:val="00F15BAB"/>
    <w:rsid w:val="00F1665F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5AB"/>
    <w:rsid w:val="00F65E14"/>
    <w:rsid w:val="00F77133"/>
    <w:rsid w:val="00F8364C"/>
    <w:rsid w:val="00F83746"/>
    <w:rsid w:val="00F84C6D"/>
    <w:rsid w:val="00F857B0"/>
    <w:rsid w:val="00F862F1"/>
    <w:rsid w:val="00F90496"/>
    <w:rsid w:val="00F929D3"/>
    <w:rsid w:val="00F96A4C"/>
    <w:rsid w:val="00FA0DD5"/>
    <w:rsid w:val="00FA1C45"/>
    <w:rsid w:val="00FA3A11"/>
    <w:rsid w:val="00FA5CCC"/>
    <w:rsid w:val="00FB3219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9AC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767A6-10D3-4D02-A06F-6728EDA6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  <w:style w:type="paragraph" w:styleId="Web">
    <w:name w:val="Normal (Web)"/>
    <w:basedOn w:val="a"/>
    <w:uiPriority w:val="99"/>
    <w:unhideWhenUsed/>
    <w:rsid w:val="00BC4ED6"/>
    <w:pPr>
      <w:widowControl/>
      <w:snapToGrid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B498-0F78-4564-9EFB-C90A7AF3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5197</TotalTime>
  <Pages>2</Pages>
  <Words>36</Words>
  <Characters>210</Characters>
  <Application>Microsoft Office Word</Application>
  <DocSecurity>0</DocSecurity>
  <Lines>1</Lines>
  <Paragraphs>1</Paragraphs>
  <ScaleCrop>false</ScaleCrop>
  <Company>凌陽科技股份有限公司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Owner</cp:lastModifiedBy>
  <cp:revision>9</cp:revision>
  <cp:lastPrinted>2021-03-30T05:21:00Z</cp:lastPrinted>
  <dcterms:created xsi:type="dcterms:W3CDTF">2021-04-06T00:31:00Z</dcterms:created>
  <dcterms:modified xsi:type="dcterms:W3CDTF">2021-06-15T07:01:00Z</dcterms:modified>
</cp:coreProperties>
</file>